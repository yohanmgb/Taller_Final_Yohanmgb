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65A" w:rsidRDefault="0096665A">
      <w:pPr>
        <w:pStyle w:val="TITULO"/>
      </w:pPr>
    </w:p>
    <w:p w:rsidR="0096665A" w:rsidRDefault="0096665A">
      <w:pPr>
        <w:pStyle w:val="TITULO"/>
      </w:pPr>
    </w:p>
    <w:p w:rsidR="0096665A" w:rsidRDefault="0096665A">
      <w:pPr>
        <w:pStyle w:val="TITULO"/>
      </w:pPr>
    </w:p>
    <w:p w:rsidR="009C1EF6" w:rsidRPr="009C1EF6" w:rsidRDefault="009C1EF6">
      <w:pPr>
        <w:pStyle w:val="TITULO"/>
        <w:rPr>
          <w:sz w:val="40"/>
        </w:rPr>
      </w:pPr>
      <w:r w:rsidRPr="009C1EF6">
        <w:rPr>
          <w:sz w:val="40"/>
        </w:rPr>
        <w:t xml:space="preserve">SEMINARIO FINAL </w:t>
      </w:r>
    </w:p>
    <w:p w:rsidR="009C1EF6" w:rsidRPr="009C1EF6" w:rsidRDefault="009C1EF6">
      <w:pPr>
        <w:pStyle w:val="TITULO"/>
        <w:rPr>
          <w:sz w:val="40"/>
        </w:rPr>
      </w:pPr>
      <w:r w:rsidRPr="009C1EF6">
        <w:rPr>
          <w:sz w:val="40"/>
        </w:rPr>
        <w:t>HISTORIA DE LA INFORMÁTICA</w:t>
      </w:r>
    </w:p>
    <w:p w:rsidR="00C84B1B" w:rsidRDefault="00C84B1B">
      <w:pPr>
        <w:pStyle w:val="TITULO"/>
      </w:pPr>
    </w:p>
    <w:p w:rsidR="00C84B1B" w:rsidRDefault="00C84B1B">
      <w:pPr>
        <w:pStyle w:val="TITULO"/>
      </w:pPr>
    </w:p>
    <w:p w:rsidR="00641AE4" w:rsidRPr="00641AE4" w:rsidRDefault="00641AE4" w:rsidP="00641AE4">
      <w:pPr>
        <w:pStyle w:val="TITULOTESIS"/>
        <w:spacing w:after="0"/>
        <w:jc w:val="both"/>
        <w:rPr>
          <w:sz w:val="36"/>
          <w:szCs w:val="36"/>
        </w:rPr>
      </w:pPr>
      <w:r w:rsidRPr="00641AE4">
        <w:rPr>
          <w:sz w:val="36"/>
          <w:szCs w:val="36"/>
        </w:rPr>
        <w:t>LA TELEFONÍA MÓVIL, LA FUSIÓN ENTRE ORDENADORES PERSONALES Y DISPOSITIVOS</w:t>
      </w:r>
    </w:p>
    <w:p w:rsidR="0096665A" w:rsidRDefault="00641AE4" w:rsidP="00641AE4">
      <w:pPr>
        <w:pStyle w:val="TITULOTESIS"/>
        <w:spacing w:after="0"/>
        <w:jc w:val="both"/>
        <w:rPr>
          <w:rFonts w:ascii="Museo Sans 300" w:hAnsi="Museo Sans 300"/>
          <w:szCs w:val="32"/>
        </w:rPr>
      </w:pPr>
      <w:r w:rsidRPr="00641AE4">
        <w:rPr>
          <w:sz w:val="36"/>
          <w:szCs w:val="36"/>
        </w:rPr>
        <w:t>DE COMUNICACIÓN PORTÁTILES.</w:t>
      </w:r>
    </w:p>
    <w:p w:rsidR="00C84B1B" w:rsidRDefault="00C84B1B">
      <w:pPr>
        <w:spacing w:line="240" w:lineRule="auto"/>
        <w:rPr>
          <w:rFonts w:ascii="Museo Sans 300" w:hAnsi="Museo Sans 300"/>
          <w:sz w:val="32"/>
          <w:szCs w:val="32"/>
        </w:rPr>
      </w:pPr>
    </w:p>
    <w:p w:rsidR="00A05CBE" w:rsidRDefault="00A05CBE">
      <w:pPr>
        <w:spacing w:line="240" w:lineRule="auto"/>
        <w:rPr>
          <w:rFonts w:ascii="Museo Sans 300" w:hAnsi="Museo Sans 300"/>
          <w:sz w:val="32"/>
          <w:szCs w:val="32"/>
        </w:rPr>
      </w:pPr>
      <w:r>
        <w:rPr>
          <w:noProof/>
          <w:sz w:val="24"/>
          <w:szCs w:val="24"/>
          <w:lang w:val="es-VE" w:eastAsia="es-VE"/>
        </w:rPr>
        <w:drawing>
          <wp:anchor distT="0" distB="0" distL="114300" distR="114300" simplePos="0" relativeHeight="251668480" behindDoc="1" locked="0" layoutInCell="1" allowOverlap="1" wp14:anchorId="49F206F6" wp14:editId="6501F2FE">
            <wp:simplePos x="0" y="0"/>
            <wp:positionH relativeFrom="page">
              <wp:align>center</wp:align>
            </wp:positionH>
            <wp:positionV relativeFrom="page">
              <wp:posOffset>4991100</wp:posOffset>
            </wp:positionV>
            <wp:extent cx="2857500" cy="885825"/>
            <wp:effectExtent l="0" t="0" r="0" b="952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scarga (4).jpg"/>
                    <pic:cNvPicPr/>
                  </pic:nvPicPr>
                  <pic:blipFill rotWithShape="1">
                    <a:blip r:embed="rId9">
                      <a:extLst>
                        <a:ext uri="{28A0092B-C50C-407E-A947-70E740481C1C}">
                          <a14:useLocalDpi xmlns:a14="http://schemas.microsoft.com/office/drawing/2010/main" val="0"/>
                        </a:ext>
                      </a:extLst>
                    </a:blip>
                    <a:srcRect t="45614"/>
                    <a:stretch/>
                  </pic:blipFill>
                  <pic:spPr bwMode="auto">
                    <a:xfrm>
                      <a:off x="0" y="0"/>
                      <a:ext cx="2857500" cy="8858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A05CBE" w:rsidRDefault="00A05CBE">
      <w:pPr>
        <w:spacing w:line="240" w:lineRule="auto"/>
        <w:rPr>
          <w:rFonts w:ascii="Museo Sans 300" w:hAnsi="Museo Sans 300"/>
          <w:sz w:val="32"/>
          <w:szCs w:val="32"/>
        </w:rPr>
      </w:pPr>
    </w:p>
    <w:p w:rsidR="00C84B1B" w:rsidRDefault="00C84B1B">
      <w:pPr>
        <w:spacing w:line="240" w:lineRule="auto"/>
        <w:rPr>
          <w:rFonts w:ascii="Museo Sans 300" w:hAnsi="Museo Sans 300"/>
          <w:sz w:val="32"/>
          <w:szCs w:val="32"/>
        </w:rPr>
      </w:pPr>
    </w:p>
    <w:p w:rsidR="00C84B1B" w:rsidRDefault="00C84B1B">
      <w:pPr>
        <w:spacing w:line="240" w:lineRule="auto"/>
        <w:rPr>
          <w:rFonts w:ascii="Museo Sans 300" w:hAnsi="Museo Sans 300"/>
          <w:sz w:val="32"/>
          <w:szCs w:val="32"/>
        </w:rPr>
      </w:pPr>
    </w:p>
    <w:p w:rsidR="0096665A" w:rsidRDefault="00641AE4">
      <w:pPr>
        <w:pStyle w:val="AUTORES"/>
        <w:spacing w:after="0" w:line="276" w:lineRule="auto"/>
      </w:pPr>
      <w:r>
        <w:t xml:space="preserve">Autor: Yohan Manuel Guethón Borrero </w:t>
      </w:r>
    </w:p>
    <w:p w:rsidR="0096665A" w:rsidRDefault="0042602A">
      <w:pPr>
        <w:pStyle w:val="AUTORES"/>
        <w:spacing w:after="0" w:line="276" w:lineRule="auto"/>
        <w:rPr>
          <w:i/>
        </w:rPr>
      </w:pPr>
      <w:r>
        <w:tab/>
      </w:r>
    </w:p>
    <w:p w:rsidR="0096665A" w:rsidRDefault="0096665A">
      <w:pPr>
        <w:pStyle w:val="AUTORES"/>
        <w:spacing w:after="0" w:line="276" w:lineRule="auto"/>
      </w:pPr>
    </w:p>
    <w:p w:rsidR="0096665A" w:rsidRDefault="0096665A">
      <w:pPr>
        <w:pStyle w:val="AUTORES"/>
        <w:spacing w:after="0" w:line="276" w:lineRule="auto"/>
      </w:pPr>
    </w:p>
    <w:p w:rsidR="0096665A" w:rsidRDefault="00CF6C5A">
      <w:pPr>
        <w:pStyle w:val="FECHA"/>
        <w:rPr>
          <w:sz w:val="18"/>
          <w:szCs w:val="18"/>
        </w:rPr>
      </w:pPr>
      <w:r>
        <w:rPr>
          <w:sz w:val="18"/>
          <w:szCs w:val="18"/>
        </w:rPr>
        <w:t>HOLGUÍN 202</w:t>
      </w:r>
      <w:r w:rsidR="00641AE4">
        <w:rPr>
          <w:sz w:val="18"/>
          <w:szCs w:val="18"/>
        </w:rPr>
        <w:t>4</w:t>
      </w:r>
    </w:p>
    <w:p w:rsidR="0096665A" w:rsidRDefault="0096665A">
      <w:pPr>
        <w:pStyle w:val="AUTORES"/>
        <w:spacing w:after="0" w:line="276" w:lineRule="auto"/>
        <w:sectPr w:rsidR="0096665A">
          <w:footerReference w:type="default" r:id="rId10"/>
          <w:headerReference w:type="first" r:id="rId11"/>
          <w:footerReference w:type="first" r:id="rId12"/>
          <w:pgSz w:w="12240" w:h="15840"/>
          <w:pgMar w:top="2540" w:right="1871" w:bottom="1418" w:left="2198" w:header="709" w:footer="709" w:gutter="0"/>
          <w:cols w:space="708"/>
          <w:titlePg/>
          <w:docGrid w:linePitch="360"/>
        </w:sectPr>
      </w:pPr>
    </w:p>
    <w:p w:rsidR="00BD7021" w:rsidRDefault="00BD7021" w:rsidP="00BD7021">
      <w:pPr>
        <w:pStyle w:val="texto"/>
        <w:jc w:val="both"/>
        <w:rPr>
          <w:b/>
          <w:color w:val="66B408"/>
          <w:szCs w:val="24"/>
        </w:rPr>
      </w:pPr>
      <w:r w:rsidRPr="004A472D">
        <w:rPr>
          <w:b/>
          <w:color w:val="66B408"/>
          <w:szCs w:val="24"/>
        </w:rPr>
        <w:lastRenderedPageBreak/>
        <w:t>RESUMEN</w:t>
      </w:r>
    </w:p>
    <w:p w:rsidR="00A05CBE" w:rsidRPr="004A472D" w:rsidRDefault="00A05CBE" w:rsidP="00BD7021">
      <w:pPr>
        <w:pStyle w:val="texto"/>
        <w:jc w:val="both"/>
        <w:rPr>
          <w:b/>
          <w:color w:val="66B408"/>
          <w:szCs w:val="24"/>
        </w:rPr>
      </w:pPr>
    </w:p>
    <w:p w:rsidR="00BD7021" w:rsidRDefault="009C1EF6" w:rsidP="0078376C">
      <w:pPr>
        <w:pStyle w:val="texto"/>
        <w:jc w:val="both"/>
        <w:rPr>
          <w:szCs w:val="24"/>
        </w:rPr>
      </w:pPr>
      <w:r w:rsidRPr="00EB66D2">
        <w:rPr>
          <w:szCs w:val="24"/>
        </w:rPr>
        <w:t xml:space="preserve">La tecnología móvil se fusiona entre </w:t>
      </w:r>
      <w:r w:rsidR="00522674">
        <w:rPr>
          <w:szCs w:val="24"/>
        </w:rPr>
        <w:t>Computadoras</w:t>
      </w:r>
      <w:r w:rsidRPr="00EB66D2">
        <w:rPr>
          <w:szCs w:val="24"/>
        </w:rPr>
        <w:t xml:space="preserve"> y Smartphone con facilidad y viabilidad tecnológica útil para los usuarios conectándose entre dispositivos e utilizándolos simultáneamente en la vida cotidiana permitiendo la interacción del hombre con tecnologías avanzadas como casas, automóviles, dispositivos inteligentes</w:t>
      </w:r>
      <w:r w:rsidR="0078376C" w:rsidRPr="00EB66D2">
        <w:rPr>
          <w:szCs w:val="24"/>
        </w:rPr>
        <w:t xml:space="preserve"> conectados a</w:t>
      </w:r>
      <w:r w:rsidRPr="00EB66D2">
        <w:rPr>
          <w:szCs w:val="24"/>
        </w:rPr>
        <w:t xml:space="preserve"> la navegación en Internet  </w:t>
      </w:r>
      <w:r w:rsidR="0078376C" w:rsidRPr="00EB66D2">
        <w:rPr>
          <w:szCs w:val="24"/>
        </w:rPr>
        <w:t>permitiendo</w:t>
      </w:r>
      <w:r w:rsidRPr="00EB66D2">
        <w:rPr>
          <w:szCs w:val="24"/>
        </w:rPr>
        <w:t xml:space="preserve"> una comunicación más fácil, ágil y eficaz en el mundo</w:t>
      </w:r>
      <w:r w:rsidR="0078376C" w:rsidRPr="00EB66D2">
        <w:rPr>
          <w:szCs w:val="24"/>
        </w:rPr>
        <w:t>, rápida, eficiente y en constante actualización para un mejor desarrollo de la vida necesario y funda</w:t>
      </w:r>
      <w:r w:rsidR="00BD63E4">
        <w:rPr>
          <w:szCs w:val="24"/>
        </w:rPr>
        <w:t xml:space="preserve">mental pero no imprescindible, un avance hacia la Inteligencia Artificial facilitando su uso a nivel mundial… </w:t>
      </w:r>
      <w:r w:rsidRPr="00EB66D2">
        <w:rPr>
          <w:szCs w:val="24"/>
        </w:rPr>
        <w:t xml:space="preserve"> </w:t>
      </w:r>
    </w:p>
    <w:p w:rsidR="00BD63E4" w:rsidRPr="00EB66D2" w:rsidRDefault="00BD63E4" w:rsidP="0078376C">
      <w:pPr>
        <w:pStyle w:val="texto"/>
        <w:jc w:val="both"/>
        <w:rPr>
          <w:szCs w:val="24"/>
        </w:rPr>
      </w:pPr>
    </w:p>
    <w:p w:rsidR="00EB66D2" w:rsidRDefault="00EB66D2" w:rsidP="00EB66D2">
      <w:pPr>
        <w:pStyle w:val="texto"/>
        <w:jc w:val="both"/>
        <w:rPr>
          <w:b/>
          <w:color w:val="66B408"/>
          <w:szCs w:val="24"/>
          <w:lang w:val="en-US"/>
        </w:rPr>
      </w:pPr>
      <w:r w:rsidRPr="00522674">
        <w:rPr>
          <w:b/>
          <w:color w:val="66B408"/>
          <w:szCs w:val="24"/>
          <w:lang w:val="en-US"/>
        </w:rPr>
        <w:t>ABSTRACT</w:t>
      </w:r>
    </w:p>
    <w:p w:rsidR="00A05CBE" w:rsidRPr="00522674" w:rsidRDefault="00A05CBE" w:rsidP="00EB66D2">
      <w:pPr>
        <w:pStyle w:val="texto"/>
        <w:jc w:val="both"/>
        <w:rPr>
          <w:b/>
          <w:color w:val="66B408"/>
          <w:szCs w:val="24"/>
          <w:lang w:val="en-US"/>
        </w:rPr>
      </w:pPr>
    </w:p>
    <w:p w:rsidR="00BD63E4" w:rsidRPr="00BD63E4" w:rsidRDefault="00BD63E4" w:rsidP="00BD63E4">
      <w:pPr>
        <w:spacing w:after="0" w:line="240" w:lineRule="auto"/>
        <w:jc w:val="both"/>
        <w:rPr>
          <w:rFonts w:ascii="Arial" w:hAnsi="Arial"/>
          <w:sz w:val="24"/>
          <w:szCs w:val="24"/>
          <w:highlight w:val="yellow"/>
          <w:lang w:val="en-US"/>
        </w:rPr>
      </w:pPr>
      <w:r w:rsidRPr="00BD63E4">
        <w:rPr>
          <w:rFonts w:ascii="Arial" w:hAnsi="Arial"/>
          <w:sz w:val="24"/>
          <w:szCs w:val="24"/>
          <w:lang w:val="en-US"/>
        </w:rPr>
        <w:t>You fuse the movabl</w:t>
      </w:r>
      <w:r>
        <w:rPr>
          <w:rFonts w:ascii="Arial" w:hAnsi="Arial"/>
          <w:sz w:val="24"/>
          <w:szCs w:val="24"/>
          <w:lang w:val="en-US"/>
        </w:rPr>
        <w:t>e technology between Computer</w:t>
      </w:r>
      <w:r w:rsidRPr="00BD63E4">
        <w:rPr>
          <w:rFonts w:ascii="Arial" w:hAnsi="Arial"/>
          <w:sz w:val="24"/>
          <w:szCs w:val="24"/>
          <w:lang w:val="en-US"/>
        </w:rPr>
        <w:t>s and Smartphone without difficulty and technological useful viability for the users getting connected between devices and utilizing them simultaneously in the quotidian life permitting the man's interaction with high technologies like houses, automobiles, intelligent devices connected to the navigation in Internet permitting an easier, expeditious and efficacious communication in the world, fast, efficient and in constant bringing up to date for a better development of the necessary and fundamental life but essential no, an advance toward Artificial Intelligence making his worldwide use easy</w:t>
      </w:r>
      <w:r>
        <w:rPr>
          <w:rFonts w:ascii="Arial" w:hAnsi="Arial"/>
          <w:sz w:val="24"/>
          <w:szCs w:val="24"/>
          <w:lang w:val="en-US"/>
        </w:rPr>
        <w:t>…</w:t>
      </w:r>
    </w:p>
    <w:p w:rsidR="00BD7021" w:rsidRPr="00522674" w:rsidRDefault="00BD7021" w:rsidP="00C84B1B">
      <w:pPr>
        <w:pStyle w:val="texto"/>
        <w:jc w:val="both"/>
        <w:rPr>
          <w:b/>
          <w:color w:val="66B408"/>
          <w:szCs w:val="24"/>
          <w:lang w:val="en-US"/>
        </w:rPr>
      </w:pPr>
    </w:p>
    <w:p w:rsidR="00BD7021" w:rsidRPr="00522674" w:rsidRDefault="00BD7021" w:rsidP="00C84B1B">
      <w:pPr>
        <w:pStyle w:val="texto"/>
        <w:jc w:val="both"/>
        <w:rPr>
          <w:b/>
          <w:color w:val="66B408"/>
          <w:szCs w:val="24"/>
          <w:lang w:val="en-US"/>
        </w:rPr>
      </w:pPr>
    </w:p>
    <w:p w:rsidR="00BD7021" w:rsidRPr="00522674" w:rsidRDefault="00BD7021" w:rsidP="00C84B1B">
      <w:pPr>
        <w:pStyle w:val="texto"/>
        <w:jc w:val="both"/>
        <w:rPr>
          <w:b/>
          <w:color w:val="66B408"/>
          <w:szCs w:val="24"/>
          <w:lang w:val="en-US"/>
        </w:rPr>
      </w:pPr>
    </w:p>
    <w:p w:rsidR="00BD7021" w:rsidRPr="00522674" w:rsidRDefault="00BD7021" w:rsidP="00C84B1B">
      <w:pPr>
        <w:pStyle w:val="texto"/>
        <w:jc w:val="both"/>
        <w:rPr>
          <w:b/>
          <w:color w:val="66B408"/>
          <w:szCs w:val="24"/>
          <w:lang w:val="en-US"/>
        </w:rPr>
      </w:pPr>
    </w:p>
    <w:p w:rsidR="00BD7021" w:rsidRPr="00522674" w:rsidRDefault="00BD7021" w:rsidP="00C84B1B">
      <w:pPr>
        <w:pStyle w:val="texto"/>
        <w:jc w:val="both"/>
        <w:rPr>
          <w:b/>
          <w:color w:val="66B408"/>
          <w:szCs w:val="24"/>
          <w:lang w:val="en-US"/>
        </w:rPr>
      </w:pPr>
    </w:p>
    <w:p w:rsidR="00522674" w:rsidRDefault="00522674" w:rsidP="00C84B1B">
      <w:pPr>
        <w:pStyle w:val="texto"/>
        <w:jc w:val="both"/>
        <w:rPr>
          <w:b/>
          <w:color w:val="66B408"/>
          <w:szCs w:val="24"/>
          <w:lang w:val="en-US"/>
        </w:rPr>
      </w:pPr>
    </w:p>
    <w:p w:rsidR="00A05CBE" w:rsidRPr="00522674" w:rsidRDefault="00A05CBE" w:rsidP="00C84B1B">
      <w:pPr>
        <w:pStyle w:val="texto"/>
        <w:jc w:val="both"/>
        <w:rPr>
          <w:b/>
          <w:color w:val="66B408"/>
          <w:szCs w:val="24"/>
          <w:lang w:val="en-US"/>
        </w:rPr>
      </w:pPr>
    </w:p>
    <w:p w:rsidR="0078376C" w:rsidRPr="00522674" w:rsidRDefault="0078376C" w:rsidP="00C84B1B">
      <w:pPr>
        <w:pStyle w:val="texto"/>
        <w:jc w:val="both"/>
        <w:rPr>
          <w:b/>
          <w:color w:val="66B408"/>
          <w:szCs w:val="24"/>
          <w:lang w:val="en-US"/>
        </w:rPr>
      </w:pPr>
    </w:p>
    <w:p w:rsidR="00C84B1B" w:rsidRPr="00C84B1B" w:rsidRDefault="00C84B1B" w:rsidP="00C84B1B">
      <w:pPr>
        <w:pStyle w:val="texto"/>
        <w:jc w:val="both"/>
        <w:rPr>
          <w:b/>
          <w:color w:val="66B408"/>
          <w:szCs w:val="24"/>
          <w:lang w:val="es-ES"/>
        </w:rPr>
      </w:pPr>
      <w:r>
        <w:rPr>
          <w:b/>
          <w:color w:val="66B408"/>
          <w:szCs w:val="24"/>
        </w:rPr>
        <w:lastRenderedPageBreak/>
        <w:t>INTRODUCCI</w:t>
      </w:r>
      <w:r>
        <w:rPr>
          <w:b/>
          <w:color w:val="66B408"/>
          <w:szCs w:val="24"/>
          <w:lang w:val="es-ES"/>
        </w:rPr>
        <w:t>ÓN</w:t>
      </w:r>
    </w:p>
    <w:p w:rsidR="00C84B1B" w:rsidRDefault="00C84B1B">
      <w:pPr>
        <w:pStyle w:val="TITULOTESIS"/>
        <w:spacing w:after="0" w:line="276" w:lineRule="auto"/>
        <w:rPr>
          <w:sz w:val="34"/>
          <w:szCs w:val="36"/>
        </w:rPr>
      </w:pPr>
    </w:p>
    <w:p w:rsidR="0096665A" w:rsidRPr="00C84B1B" w:rsidRDefault="00C84B1B">
      <w:pPr>
        <w:pStyle w:val="TITULOTESIS"/>
        <w:spacing w:after="0" w:line="276" w:lineRule="auto"/>
        <w:rPr>
          <w:sz w:val="34"/>
          <w:szCs w:val="36"/>
        </w:rPr>
      </w:pPr>
      <w:r w:rsidRPr="00C84B1B">
        <w:rPr>
          <w:sz w:val="34"/>
          <w:szCs w:val="36"/>
        </w:rPr>
        <w:t>Importancia de los Dispositivos móviles en la actualidad</w:t>
      </w:r>
    </w:p>
    <w:p w:rsidR="00C84B1B" w:rsidRDefault="00C84B1B">
      <w:pPr>
        <w:pStyle w:val="TITULOTESIS"/>
        <w:spacing w:after="0" w:line="276" w:lineRule="auto"/>
        <w:rPr>
          <w:sz w:val="36"/>
          <w:szCs w:val="36"/>
        </w:rPr>
      </w:pPr>
    </w:p>
    <w:p w:rsidR="00BD7021" w:rsidRPr="00BD63E4" w:rsidRDefault="00C84B1B" w:rsidP="00C84B1B">
      <w:pPr>
        <w:pStyle w:val="TITULOTESIS"/>
        <w:spacing w:after="0" w:line="276" w:lineRule="auto"/>
        <w:jc w:val="both"/>
        <w:rPr>
          <w:color w:val="auto"/>
        </w:rPr>
      </w:pPr>
      <w:r w:rsidRPr="00BD63E4">
        <w:rPr>
          <w:rFonts w:ascii="Arial" w:hAnsi="Arial" w:cs="Arial"/>
          <w:color w:val="auto"/>
          <w:sz w:val="24"/>
          <w:szCs w:val="36"/>
        </w:rPr>
        <w:t>En la actualidad pensarnos sin la presencia de estos teléfono resulta imposible, ellos condicionan nuestro día a día, porque a través de ellos nos comunicamos, agendamos citas, recor</w:t>
      </w:r>
      <w:r w:rsidR="00BD7021" w:rsidRPr="00BD63E4">
        <w:rPr>
          <w:rFonts w:ascii="Arial" w:hAnsi="Arial" w:cs="Arial"/>
          <w:color w:val="auto"/>
          <w:sz w:val="24"/>
          <w:szCs w:val="36"/>
        </w:rPr>
        <w:t>damos la toma de medicamentos o</w:t>
      </w:r>
      <w:r w:rsidRPr="00BD63E4">
        <w:rPr>
          <w:rFonts w:ascii="Arial" w:hAnsi="Arial" w:cs="Arial"/>
          <w:color w:val="auto"/>
          <w:sz w:val="24"/>
          <w:szCs w:val="36"/>
        </w:rPr>
        <w:t xml:space="preserve"> simplemente, nos sirve c</w:t>
      </w:r>
      <w:r w:rsidR="00BD7021" w:rsidRPr="00BD63E4">
        <w:rPr>
          <w:rFonts w:ascii="Arial" w:hAnsi="Arial" w:cs="Arial"/>
          <w:color w:val="auto"/>
          <w:sz w:val="24"/>
          <w:szCs w:val="36"/>
        </w:rPr>
        <w:t>omo centros de entretenimiento, tr</w:t>
      </w:r>
      <w:r w:rsidR="004550EC" w:rsidRPr="00BD63E4">
        <w:rPr>
          <w:rFonts w:ascii="Arial" w:hAnsi="Arial" w:cs="Arial"/>
          <w:color w:val="auto"/>
          <w:sz w:val="24"/>
          <w:szCs w:val="36"/>
        </w:rPr>
        <w:t xml:space="preserve">abajo con facilidad y tendencia,un </w:t>
      </w:r>
      <w:r w:rsidR="00522674" w:rsidRPr="00BD63E4">
        <w:rPr>
          <w:rFonts w:ascii="Arial" w:hAnsi="Arial" w:cs="Arial"/>
          <w:color w:val="auto"/>
          <w:sz w:val="24"/>
          <w:szCs w:val="36"/>
        </w:rPr>
        <w:t>Smartphone</w:t>
      </w:r>
      <w:r w:rsidR="004550EC" w:rsidRPr="00BD63E4">
        <w:rPr>
          <w:rFonts w:ascii="Arial" w:hAnsi="Arial" w:cs="Arial"/>
          <w:color w:val="auto"/>
          <w:sz w:val="24"/>
          <w:szCs w:val="36"/>
        </w:rPr>
        <w:t xml:space="preserve"> o una tablet son de gran ayuda, ofrecen conectividad para que así puedas hablar con tus contactos, navegar por internet, ver videos, enviar y recibir correos electrónicos, editar documentos como cartas y hojas de cálculo, jugar, entre muchos otros beneficios</w:t>
      </w:r>
    </w:p>
    <w:p w:rsidR="00BD7021" w:rsidRPr="00BD63E4" w:rsidRDefault="00BD7021" w:rsidP="00C84B1B">
      <w:pPr>
        <w:pStyle w:val="TITULOTESIS"/>
        <w:spacing w:after="0" w:line="276" w:lineRule="auto"/>
        <w:jc w:val="both"/>
        <w:rPr>
          <w:color w:val="auto"/>
        </w:rPr>
      </w:pPr>
    </w:p>
    <w:p w:rsidR="0096665A" w:rsidRPr="00BD63E4" w:rsidRDefault="00C84B1B" w:rsidP="00C84B1B">
      <w:pPr>
        <w:pStyle w:val="TITULOTESIS"/>
        <w:spacing w:after="0" w:line="276" w:lineRule="auto"/>
        <w:jc w:val="both"/>
        <w:rPr>
          <w:rFonts w:ascii="Arial" w:hAnsi="Arial" w:cs="Arial"/>
          <w:color w:val="auto"/>
          <w:sz w:val="24"/>
          <w:szCs w:val="36"/>
        </w:rPr>
      </w:pPr>
      <w:r w:rsidRPr="00BD63E4">
        <w:rPr>
          <w:rFonts w:ascii="Arial" w:hAnsi="Arial" w:cs="Arial"/>
          <w:color w:val="auto"/>
          <w:sz w:val="24"/>
          <w:szCs w:val="36"/>
        </w:rPr>
        <w:t>Desde sus inicios la humanidad tuvo la gran necesidad de expresarse y tratar de comunicarse, en su entorno social, esta necesidad se veía muy relacionada con el conocimiento, porque en sí es un gran proceso de comunicación, esta necesidad llevó al ser humano a evolucionar y buscar métodos, para poder expresarse. Por ejemplo: las señales de humo, la escritura, el lenguaje oral</w:t>
      </w:r>
      <w:r w:rsidR="00BD7021" w:rsidRPr="00BD63E4">
        <w:rPr>
          <w:rFonts w:ascii="Arial" w:hAnsi="Arial" w:cs="Arial"/>
          <w:color w:val="auto"/>
          <w:sz w:val="24"/>
          <w:szCs w:val="36"/>
        </w:rPr>
        <w:t xml:space="preserve"> entre otras cosas.</w:t>
      </w:r>
    </w:p>
    <w:p w:rsidR="00BD7021" w:rsidRDefault="00BD7021" w:rsidP="00C84B1B">
      <w:pPr>
        <w:pStyle w:val="TITULOTESIS"/>
        <w:spacing w:after="0" w:line="276" w:lineRule="auto"/>
        <w:jc w:val="both"/>
        <w:rPr>
          <w:rFonts w:ascii="Arial" w:hAnsi="Arial" w:cs="Arial"/>
          <w:sz w:val="24"/>
          <w:szCs w:val="36"/>
        </w:rPr>
      </w:pPr>
    </w:p>
    <w:p w:rsidR="00C84B1B" w:rsidRDefault="00C84B1B" w:rsidP="00C84B1B">
      <w:pPr>
        <w:pStyle w:val="TITULOTESIS"/>
        <w:spacing w:after="0" w:line="276" w:lineRule="auto"/>
        <w:jc w:val="both"/>
        <w:rPr>
          <w:rFonts w:ascii="Arial" w:hAnsi="Arial" w:cs="Arial"/>
          <w:sz w:val="24"/>
          <w:szCs w:val="36"/>
        </w:rPr>
      </w:pPr>
    </w:p>
    <w:p w:rsidR="00C84B1B" w:rsidRDefault="00C84B1B" w:rsidP="00C84B1B">
      <w:pPr>
        <w:pStyle w:val="TITULOTESIS"/>
        <w:spacing w:after="0" w:line="276" w:lineRule="auto"/>
        <w:jc w:val="both"/>
        <w:rPr>
          <w:rFonts w:ascii="Arial" w:hAnsi="Arial" w:cs="Arial"/>
          <w:sz w:val="24"/>
          <w:szCs w:val="36"/>
        </w:rPr>
      </w:pPr>
    </w:p>
    <w:p w:rsidR="00C84B1B" w:rsidRDefault="00C84B1B" w:rsidP="00C84B1B">
      <w:pPr>
        <w:pStyle w:val="TITULOTESIS"/>
        <w:spacing w:after="0" w:line="276" w:lineRule="auto"/>
        <w:jc w:val="both"/>
        <w:rPr>
          <w:rFonts w:ascii="Arial" w:hAnsi="Arial" w:cs="Arial"/>
          <w:sz w:val="24"/>
          <w:szCs w:val="36"/>
        </w:rPr>
      </w:pPr>
    </w:p>
    <w:p w:rsidR="00C84B1B" w:rsidRPr="00C84B1B" w:rsidRDefault="00C84B1B" w:rsidP="00C84B1B">
      <w:pPr>
        <w:pStyle w:val="TITULOTESIS"/>
        <w:spacing w:after="0" w:line="276" w:lineRule="auto"/>
        <w:jc w:val="both"/>
        <w:rPr>
          <w:rFonts w:ascii="Arial" w:hAnsi="Arial" w:cs="Arial"/>
          <w:sz w:val="24"/>
          <w:szCs w:val="36"/>
        </w:rPr>
      </w:pPr>
    </w:p>
    <w:p w:rsidR="0096665A" w:rsidRDefault="0096665A">
      <w:pPr>
        <w:pStyle w:val="TITULOTESIS"/>
        <w:spacing w:after="0" w:line="276" w:lineRule="auto"/>
        <w:rPr>
          <w:sz w:val="36"/>
          <w:szCs w:val="36"/>
        </w:rPr>
      </w:pPr>
    </w:p>
    <w:p w:rsidR="0096665A" w:rsidRDefault="0096665A">
      <w:pPr>
        <w:pStyle w:val="TITULOTESIS"/>
        <w:spacing w:after="0" w:line="276" w:lineRule="auto"/>
        <w:rPr>
          <w:sz w:val="36"/>
          <w:szCs w:val="36"/>
        </w:rPr>
      </w:pPr>
    </w:p>
    <w:p w:rsidR="0096665A" w:rsidRDefault="0096665A">
      <w:pPr>
        <w:pStyle w:val="TITULOTESIS"/>
        <w:spacing w:after="0" w:line="276" w:lineRule="auto"/>
        <w:rPr>
          <w:sz w:val="36"/>
          <w:szCs w:val="36"/>
        </w:rPr>
      </w:pPr>
    </w:p>
    <w:p w:rsidR="0049504E" w:rsidRDefault="0049504E" w:rsidP="0049504E">
      <w:pPr>
        <w:pStyle w:val="texto"/>
        <w:jc w:val="both"/>
        <w:rPr>
          <w:b/>
          <w:color w:val="66B408"/>
          <w:szCs w:val="24"/>
        </w:rPr>
      </w:pPr>
    </w:p>
    <w:p w:rsidR="0049504E" w:rsidRDefault="0049504E" w:rsidP="0049504E">
      <w:pPr>
        <w:pStyle w:val="texto"/>
        <w:jc w:val="both"/>
        <w:rPr>
          <w:b/>
          <w:color w:val="66B408"/>
          <w:szCs w:val="24"/>
        </w:rPr>
      </w:pPr>
    </w:p>
    <w:p w:rsidR="0049504E" w:rsidRDefault="0049504E" w:rsidP="0049504E">
      <w:pPr>
        <w:pStyle w:val="texto"/>
        <w:jc w:val="both"/>
        <w:rPr>
          <w:b/>
          <w:color w:val="66B408"/>
          <w:szCs w:val="24"/>
        </w:rPr>
      </w:pPr>
    </w:p>
    <w:p w:rsidR="0049504E" w:rsidRDefault="0049504E" w:rsidP="0049504E">
      <w:pPr>
        <w:pStyle w:val="texto"/>
        <w:jc w:val="both"/>
        <w:rPr>
          <w:b/>
          <w:color w:val="66B408"/>
          <w:szCs w:val="24"/>
        </w:rPr>
      </w:pPr>
    </w:p>
    <w:p w:rsidR="0049504E" w:rsidRDefault="0049504E" w:rsidP="0049504E">
      <w:pPr>
        <w:pStyle w:val="texto"/>
        <w:jc w:val="both"/>
        <w:rPr>
          <w:b/>
          <w:color w:val="66B408"/>
          <w:szCs w:val="24"/>
        </w:rPr>
      </w:pPr>
    </w:p>
    <w:p w:rsidR="0049504E" w:rsidRDefault="0049504E" w:rsidP="0049504E">
      <w:pPr>
        <w:pStyle w:val="texto"/>
        <w:jc w:val="both"/>
        <w:rPr>
          <w:b/>
          <w:color w:val="66B408"/>
          <w:szCs w:val="24"/>
        </w:rPr>
      </w:pPr>
    </w:p>
    <w:p w:rsidR="0049504E" w:rsidRDefault="0049504E" w:rsidP="0049504E">
      <w:pPr>
        <w:pStyle w:val="texto"/>
        <w:jc w:val="both"/>
        <w:rPr>
          <w:b/>
          <w:color w:val="66B408"/>
          <w:szCs w:val="24"/>
        </w:rPr>
      </w:pPr>
    </w:p>
    <w:p w:rsidR="0049504E" w:rsidRPr="00C84B1B" w:rsidRDefault="0049504E" w:rsidP="0049504E">
      <w:pPr>
        <w:pStyle w:val="texto"/>
        <w:jc w:val="both"/>
        <w:rPr>
          <w:b/>
          <w:color w:val="66B408"/>
          <w:szCs w:val="24"/>
          <w:lang w:val="es-ES"/>
        </w:rPr>
      </w:pPr>
      <w:r>
        <w:rPr>
          <w:b/>
          <w:color w:val="66B408"/>
          <w:szCs w:val="24"/>
        </w:rPr>
        <w:lastRenderedPageBreak/>
        <w:t>DESARROLLO</w:t>
      </w:r>
    </w:p>
    <w:p w:rsidR="00727CD8" w:rsidRPr="00727CD8" w:rsidRDefault="00727CD8" w:rsidP="00727CD8"/>
    <w:p w:rsidR="0049504E" w:rsidRDefault="0049504E" w:rsidP="0049504E">
      <w:pPr>
        <w:pStyle w:val="texto"/>
        <w:jc w:val="both"/>
      </w:pPr>
      <w:r>
        <w:t>Hoy en día, la mayor parte de las personas que usan ordenadores los emplean para navegar por Internet, comunicarse con</w:t>
      </w:r>
      <w:r>
        <w:t xml:space="preserve"> </w:t>
      </w:r>
      <w:r>
        <w:t>amigos y familiares, entretenerse con videojuegos, leer noticias</w:t>
      </w:r>
      <w:r>
        <w:t xml:space="preserve"> </w:t>
      </w:r>
      <w:r>
        <w:t>y publicaciones, ver vídeos o escuchar música. Sólo ocasionalmente, utilizan procesadores de texto avanzados, hojas de cálculo u otras aplicaciones de</w:t>
      </w:r>
      <w:r>
        <w:t xml:space="preserve"> </w:t>
      </w:r>
      <w:r>
        <w:t>productividad.</w:t>
      </w:r>
    </w:p>
    <w:p w:rsidR="0096665A" w:rsidRDefault="0049504E" w:rsidP="0049504E">
      <w:pPr>
        <w:pStyle w:val="texto"/>
        <w:jc w:val="both"/>
      </w:pPr>
      <w:r>
        <w:t xml:space="preserve">Además, desde </w:t>
      </w:r>
      <w:r>
        <w:t>finales</w:t>
      </w:r>
      <w:r>
        <w:t xml:space="preserve"> del siglo XX, la tendencia a la portabilidad es imparable: el uso casi universal de teléfonos móviles, que caben en un bolsillo, o la migración de los ordenadores de sobremesa a los ordenadores portátiles, son ejemplo de ello.</w:t>
      </w:r>
      <w:r>
        <w:t xml:space="preserve"> </w:t>
      </w:r>
      <w:r>
        <w:t>El desarrollo de Internet y los avances en nanotecnología, nos ofrecen un conjunto de nuevos</w:t>
      </w:r>
      <w:r>
        <w:t xml:space="preserve"> </w:t>
      </w:r>
      <w:r>
        <w:t>aparatos que, sin ser propiamente ordenadores, tienen un tamaño y una potencia comparables</w:t>
      </w:r>
      <w:r>
        <w:t xml:space="preserve"> </w:t>
      </w:r>
      <w:r>
        <w:t xml:space="preserve">a las de los PC. Estas prestaciones son más que </w:t>
      </w:r>
      <w:r>
        <w:t>suficientes</w:t>
      </w:r>
      <w:r>
        <w:t xml:space="preserve"> para el usuario medio.</w:t>
      </w:r>
    </w:p>
    <w:p w:rsidR="0049504E" w:rsidRDefault="0049504E" w:rsidP="0049504E">
      <w:pPr>
        <w:pStyle w:val="texto"/>
        <w:jc w:val="both"/>
      </w:pPr>
      <w:r>
        <w:t>Nos referimos a los teléfonos inteligentes (o “</w:t>
      </w:r>
      <w:r>
        <w:t>Smartphone</w:t>
      </w:r>
      <w:r>
        <w:t>”) que</w:t>
      </w:r>
      <w:r>
        <w:t xml:space="preserve"> </w:t>
      </w:r>
      <w:r>
        <w:t>están desplazando a los teléfonos móviles convencionales, y a</w:t>
      </w:r>
      <w:r>
        <w:t xml:space="preserve"> </w:t>
      </w:r>
      <w:r>
        <w:t>las tabletas (o “</w:t>
      </w:r>
      <w:r>
        <w:t>tablet</w:t>
      </w:r>
      <w:r>
        <w:t>”) que compiten en prestaciones con los</w:t>
      </w:r>
      <w:r>
        <w:t xml:space="preserve"> </w:t>
      </w:r>
      <w:r>
        <w:t>ordenadores portátiles.</w:t>
      </w:r>
    </w:p>
    <w:p w:rsidR="0049504E" w:rsidRDefault="0049504E" w:rsidP="0049504E">
      <w:pPr>
        <w:pStyle w:val="texto"/>
        <w:jc w:val="both"/>
      </w:pPr>
    </w:p>
    <w:p w:rsidR="0049504E" w:rsidRDefault="0049504E" w:rsidP="0049504E">
      <w:pPr>
        <w:pStyle w:val="texto"/>
        <w:jc w:val="both"/>
      </w:pPr>
      <w:r>
        <w:t>Al pequeño tamaño y peso de las tabletas y los teléfonos inteligentes, se añade, como en los</w:t>
      </w:r>
      <w:r>
        <w:t xml:space="preserve"> </w:t>
      </w:r>
      <w:r>
        <w:t>PC, la multifunción: sobre un sistema operativo pueden instalarse aplicaciones que amplían las</w:t>
      </w:r>
      <w:r>
        <w:t xml:space="preserve"> </w:t>
      </w:r>
      <w:r>
        <w:t xml:space="preserve">funciones del aparato de forma </w:t>
      </w:r>
      <w:r>
        <w:t>indefinida</w:t>
      </w:r>
      <w:r>
        <w:t>.</w:t>
      </w:r>
      <w:r>
        <w:t xml:space="preserve"> </w:t>
      </w:r>
      <w:r>
        <w:t>Estos dispositivos portátiles son, en realidad, ordenadores de pequeño tamaño, aunque su uso</w:t>
      </w:r>
      <w:r>
        <w:t xml:space="preserve"> </w:t>
      </w:r>
      <w:r>
        <w:t>está más orientado al consumo, a las comunicaciones y el entretenimiento.</w:t>
      </w:r>
    </w:p>
    <w:p w:rsidR="0049504E" w:rsidRDefault="0049504E" w:rsidP="0049504E">
      <w:pPr>
        <w:pStyle w:val="texto"/>
        <w:jc w:val="both"/>
      </w:pPr>
      <w:r>
        <w:t>La aparición de estos dispositivos portátiles ha sido tan importante que incluso hay quien pronostica el fi de la era del ordenador personal tal y como hoy lo conocemos. Mientras los dispositivos portátiles incrementan su potencia y prestaciones, los ordenadores tienden a hacerse más</w:t>
      </w:r>
      <w:r>
        <w:t xml:space="preserve"> </w:t>
      </w:r>
      <w:r>
        <w:t>pequeños. Las diferencias entre ordenadores y estos otros dispositivos tienden a diluirse cada</w:t>
      </w:r>
      <w:r>
        <w:t xml:space="preserve"> </w:t>
      </w:r>
      <w:r>
        <w:t>vez más.</w:t>
      </w:r>
    </w:p>
    <w:p w:rsidR="0049504E" w:rsidRDefault="0049504E" w:rsidP="0049504E">
      <w:pPr>
        <w:pStyle w:val="texto"/>
        <w:jc w:val="both"/>
      </w:pPr>
      <w:r>
        <w:lastRenderedPageBreak/>
        <w:t>El futuro parece dibujar un uso combinado del ordenador, portátil o de sobremesa, auxiliado por</w:t>
      </w:r>
      <w:r>
        <w:t xml:space="preserve"> </w:t>
      </w:r>
      <w:r>
        <w:t>distintos tipos de aparatos portátiles que el usuario o usuaria puede llevar consigo en todo momento. Mientras el ordenador de casa, o del trabajo, proporciona toda su potencia para las aplicaciones más profesionales, los dispositivos portátiles añaden la portabilidad y su conectividad a</w:t>
      </w:r>
      <w:r>
        <w:t xml:space="preserve"> </w:t>
      </w:r>
      <w:r>
        <w:t>través de las redes móviles.</w:t>
      </w:r>
    </w:p>
    <w:p w:rsidR="0049504E" w:rsidRDefault="0049504E" w:rsidP="0049504E">
      <w:pPr>
        <w:pStyle w:val="texto"/>
        <w:jc w:val="both"/>
      </w:pPr>
      <w:r>
        <w:t>Otra tendencia en la evolución tecnológica actual, es el uso generalizado de las telecomunicaciones sin cable y de Internet como centro de almacenamiento de la información, sistema de transmisión de datos, o incluso, como plataforma de apli</w:t>
      </w:r>
      <w:r>
        <w:t>caciones y sistemas operativos en la nube.</w:t>
      </w:r>
    </w:p>
    <w:p w:rsidR="00A05CBE" w:rsidRDefault="00A05CBE" w:rsidP="0049504E">
      <w:pPr>
        <w:pStyle w:val="texto"/>
        <w:jc w:val="both"/>
      </w:pPr>
    </w:p>
    <w:p w:rsidR="00A05CBE" w:rsidRDefault="00A05CBE" w:rsidP="00A05CBE">
      <w:pPr>
        <w:pStyle w:val="texto"/>
        <w:jc w:val="both"/>
      </w:pPr>
      <w:r>
        <w:t>El vertiginoso desarrollo de las computadoras, la electrónica, los sistemas de información y los</w:t>
      </w:r>
      <w:r w:rsidR="00460559">
        <w:t xml:space="preserve"> </w:t>
      </w:r>
      <w:r>
        <w:t>sistemas de telecomunicaciones permitió que el hombre alcanzara metas sólo concebidas en los libros</w:t>
      </w:r>
      <w:r w:rsidR="00460559">
        <w:t xml:space="preserve"> </w:t>
      </w:r>
      <w:r>
        <w:t>de ciencia ficción; la exploración de Marte, las estaciones espaciales, los robots industriales y la</w:t>
      </w:r>
      <w:r w:rsidR="00460559">
        <w:t xml:space="preserve"> </w:t>
      </w:r>
      <w:r>
        <w:t>comunicación satelital son sólo algunos ejemplos representativos de estos asombrosos avances.</w:t>
      </w:r>
    </w:p>
    <w:p w:rsidR="00460559" w:rsidRDefault="00A05CBE" w:rsidP="00A05CBE">
      <w:pPr>
        <w:pStyle w:val="texto"/>
        <w:jc w:val="both"/>
      </w:pPr>
      <w:r>
        <w:t>Internet, la realidad virtual, el comercio electrónico y la educación a distancia son otros productos</w:t>
      </w:r>
      <w:r w:rsidR="00460559">
        <w:t xml:space="preserve"> </w:t>
      </w:r>
      <w:r>
        <w:t>del gran desarrollo de las computadoras que han modificado considerablemente nuestra vida. La</w:t>
      </w:r>
      <w:r w:rsidR="00460559">
        <w:t xml:space="preserve"> </w:t>
      </w:r>
      <w:r>
        <w:t>evolución de las gráficas computacionales y los avances tecnológicos en almacenamiento de</w:t>
      </w:r>
      <w:r w:rsidR="00460559">
        <w:t xml:space="preserve"> </w:t>
      </w:r>
      <w:r>
        <w:t>información y despliegue en pantalla dieron vida a juegos de video de gran resolución con efectos e</w:t>
      </w:r>
      <w:r w:rsidR="00460559">
        <w:t xml:space="preserve"> </w:t>
      </w:r>
      <w:r>
        <w:t>imágenes fabulosas.</w:t>
      </w:r>
    </w:p>
    <w:p w:rsidR="00A05CBE" w:rsidRDefault="00A05CBE" w:rsidP="00A05CBE">
      <w:pPr>
        <w:pStyle w:val="texto"/>
        <w:jc w:val="both"/>
      </w:pPr>
      <w:r>
        <w:t xml:space="preserve"> La realidad virtual y la tele inmersión engañan nuestros sentidos para permitirnos</w:t>
      </w:r>
      <w:r w:rsidR="00460559">
        <w:t xml:space="preserve"> </w:t>
      </w:r>
      <w:r>
        <w:t>disfrutar de nuevos mundos ficticios. Los ambientes virtuales también se están utilizando para el</w:t>
      </w:r>
      <w:r w:rsidR="00460559">
        <w:t xml:space="preserve"> </w:t>
      </w:r>
      <w:r>
        <w:t>entrenamiento médico, naval y militar, lo que representa grandes ventajas sobre la capacitación</w:t>
      </w:r>
      <w:r w:rsidR="00460559">
        <w:t xml:space="preserve"> </w:t>
      </w:r>
      <w:r>
        <w:t>tradicional.</w:t>
      </w:r>
    </w:p>
    <w:p w:rsidR="00460559" w:rsidRDefault="00460559" w:rsidP="00A05CBE">
      <w:pPr>
        <w:pStyle w:val="texto"/>
        <w:jc w:val="both"/>
      </w:pPr>
    </w:p>
    <w:p w:rsidR="00460559" w:rsidRDefault="00460559" w:rsidP="00A05CBE">
      <w:pPr>
        <w:pStyle w:val="texto"/>
        <w:jc w:val="both"/>
      </w:pPr>
    </w:p>
    <w:p w:rsidR="00A80BC5" w:rsidRDefault="00A80BC5" w:rsidP="00A80BC5">
      <w:pPr>
        <w:pStyle w:val="Ttulo1"/>
        <w:ind w:left="0" w:firstLine="0"/>
        <w:rPr>
          <w:rFonts w:eastAsia="Calibri"/>
          <w:b w:val="0"/>
          <w:bCs w:val="0"/>
          <w:kern w:val="0"/>
          <w:szCs w:val="20"/>
          <w:lang w:val="es-MX" w:eastAsia="en-US"/>
        </w:rPr>
      </w:pPr>
    </w:p>
    <w:p w:rsidR="0096463E" w:rsidRDefault="0096463E" w:rsidP="00A80BC5">
      <w:pPr>
        <w:pStyle w:val="Ttulo1"/>
        <w:ind w:left="0" w:firstLine="0"/>
        <w:rPr>
          <w:color w:val="92D050"/>
          <w:szCs w:val="24"/>
          <w:lang w:val="es-ES"/>
        </w:rPr>
      </w:pPr>
      <w:r>
        <w:rPr>
          <w:color w:val="92D050"/>
          <w:szCs w:val="24"/>
          <w:lang w:val="es-ES"/>
        </w:rPr>
        <w:t>CONCLUSIONES</w:t>
      </w:r>
    </w:p>
    <w:p w:rsidR="00460559" w:rsidRDefault="00460559" w:rsidP="00460559">
      <w:pPr>
        <w:rPr>
          <w:lang w:val="es-ES" w:eastAsia="zh-CN"/>
        </w:rPr>
      </w:pPr>
    </w:p>
    <w:p w:rsidR="00460559" w:rsidRDefault="00460559" w:rsidP="00460559">
      <w:pPr>
        <w:rPr>
          <w:lang w:val="es-ES" w:eastAsia="zh-CN"/>
        </w:rPr>
      </w:pPr>
    </w:p>
    <w:p w:rsidR="00460559" w:rsidRPr="00460559" w:rsidRDefault="00460559" w:rsidP="00460559">
      <w:pPr>
        <w:rPr>
          <w:lang w:val="es-ES" w:eastAsia="zh-CN"/>
        </w:rPr>
      </w:pPr>
    </w:p>
    <w:p w:rsidR="0096463E" w:rsidRDefault="00460559" w:rsidP="00A80BC5">
      <w:pPr>
        <w:pStyle w:val="texto"/>
        <w:jc w:val="both"/>
        <w:rPr>
          <w:color w:val="92D050"/>
          <w:szCs w:val="24"/>
          <w:lang w:val="es-ES"/>
        </w:rPr>
      </w:pPr>
      <w:r>
        <w:t xml:space="preserve">En general, nuestro mundo cambia conforme avanza la tecnología y </w:t>
      </w:r>
      <w:r w:rsidR="00A80BC5">
        <w:t xml:space="preserve"> se desarrollan nuevas metas con la fusión entre los ordenadores y los dispositivos de comunicación, interactúan entre sí en conectividad, diseño y funcionabilidad en los cuales puedes trabajar de manera simultánea ya que te brindan </w:t>
      </w:r>
      <w:r w:rsidR="003B3F8F">
        <w:t>una mejor visión del futuro con los Smartphone, dispositivo móviles, ordenadores portátiles, tablet, dispositivos inteligentes, casas, autos inteligentes entre otros equipos lográndose la creación de nuevas tendencias como la Inteligencia Artificial, etc…</w:t>
      </w:r>
    </w:p>
    <w:p w:rsidR="0096463E" w:rsidRDefault="0096463E" w:rsidP="0096463E">
      <w:pPr>
        <w:pStyle w:val="Ttulo1"/>
        <w:rPr>
          <w:color w:val="92D050"/>
          <w:szCs w:val="24"/>
          <w:lang w:val="es-ES"/>
        </w:rPr>
      </w:pPr>
    </w:p>
    <w:p w:rsidR="003B3F8F" w:rsidRDefault="003B3F8F" w:rsidP="003B3F8F">
      <w:pPr>
        <w:rPr>
          <w:lang w:val="es-ES" w:eastAsia="zh-CN"/>
        </w:rPr>
      </w:pPr>
    </w:p>
    <w:p w:rsidR="003B3F8F" w:rsidRDefault="003B3F8F" w:rsidP="003B3F8F">
      <w:pPr>
        <w:rPr>
          <w:lang w:val="es-ES" w:eastAsia="zh-CN"/>
        </w:rPr>
      </w:pPr>
    </w:p>
    <w:p w:rsidR="003B3F8F" w:rsidRDefault="003B3F8F" w:rsidP="003B3F8F">
      <w:pPr>
        <w:rPr>
          <w:lang w:val="es-ES" w:eastAsia="zh-CN"/>
        </w:rPr>
      </w:pPr>
    </w:p>
    <w:p w:rsidR="003B3F8F" w:rsidRDefault="003B3F8F" w:rsidP="003B3F8F">
      <w:pPr>
        <w:rPr>
          <w:lang w:val="es-ES" w:eastAsia="zh-CN"/>
        </w:rPr>
      </w:pPr>
    </w:p>
    <w:p w:rsidR="003B3F8F" w:rsidRDefault="003B3F8F" w:rsidP="003B3F8F">
      <w:pPr>
        <w:rPr>
          <w:lang w:val="es-ES" w:eastAsia="zh-CN"/>
        </w:rPr>
      </w:pPr>
    </w:p>
    <w:p w:rsidR="003B3F8F" w:rsidRDefault="003B3F8F" w:rsidP="003B3F8F">
      <w:pPr>
        <w:rPr>
          <w:lang w:val="es-ES" w:eastAsia="zh-CN"/>
        </w:rPr>
      </w:pPr>
    </w:p>
    <w:p w:rsidR="003B3F8F" w:rsidRDefault="003B3F8F" w:rsidP="003B3F8F">
      <w:pPr>
        <w:rPr>
          <w:lang w:val="es-ES" w:eastAsia="zh-CN"/>
        </w:rPr>
      </w:pPr>
    </w:p>
    <w:p w:rsidR="003B3F8F" w:rsidRDefault="003B3F8F" w:rsidP="003B3F8F">
      <w:pPr>
        <w:rPr>
          <w:lang w:val="es-ES" w:eastAsia="zh-CN"/>
        </w:rPr>
      </w:pPr>
    </w:p>
    <w:p w:rsidR="003B3F8F" w:rsidRDefault="003B3F8F" w:rsidP="003B3F8F">
      <w:pPr>
        <w:rPr>
          <w:lang w:val="es-ES" w:eastAsia="zh-CN"/>
        </w:rPr>
      </w:pPr>
    </w:p>
    <w:p w:rsidR="003B3F8F" w:rsidRDefault="003B3F8F" w:rsidP="003B3F8F">
      <w:pPr>
        <w:rPr>
          <w:lang w:val="es-ES" w:eastAsia="zh-CN"/>
        </w:rPr>
      </w:pPr>
    </w:p>
    <w:p w:rsidR="003B3F8F" w:rsidRDefault="003B3F8F" w:rsidP="003B3F8F">
      <w:pPr>
        <w:rPr>
          <w:lang w:val="es-ES" w:eastAsia="zh-CN"/>
        </w:rPr>
      </w:pPr>
    </w:p>
    <w:p w:rsidR="003B3F8F" w:rsidRDefault="003B3F8F" w:rsidP="003B3F8F">
      <w:pPr>
        <w:rPr>
          <w:lang w:val="es-ES" w:eastAsia="zh-CN"/>
        </w:rPr>
      </w:pPr>
    </w:p>
    <w:p w:rsidR="003B3F8F" w:rsidRDefault="003B3F8F" w:rsidP="003B3F8F">
      <w:pPr>
        <w:rPr>
          <w:lang w:val="es-ES" w:eastAsia="zh-CN"/>
        </w:rPr>
      </w:pPr>
    </w:p>
    <w:p w:rsidR="003B3F8F" w:rsidRDefault="003B3F8F" w:rsidP="003B3F8F">
      <w:pPr>
        <w:rPr>
          <w:lang w:val="es-ES" w:eastAsia="zh-CN"/>
        </w:rPr>
      </w:pPr>
    </w:p>
    <w:p w:rsidR="003B3F8F" w:rsidRDefault="003B3F8F" w:rsidP="003B3F8F">
      <w:pPr>
        <w:rPr>
          <w:lang w:val="es-ES" w:eastAsia="zh-CN"/>
        </w:rPr>
      </w:pPr>
    </w:p>
    <w:p w:rsidR="003B3F8F" w:rsidRDefault="003B3F8F" w:rsidP="003B3F8F">
      <w:pPr>
        <w:rPr>
          <w:lang w:val="es-ES" w:eastAsia="zh-CN"/>
        </w:rPr>
      </w:pPr>
    </w:p>
    <w:p w:rsidR="003B3F8F" w:rsidRPr="00C84B1B" w:rsidRDefault="003B3F8F" w:rsidP="003B3F8F">
      <w:pPr>
        <w:pStyle w:val="texto"/>
        <w:jc w:val="both"/>
        <w:rPr>
          <w:b/>
          <w:color w:val="66B408"/>
          <w:szCs w:val="24"/>
          <w:lang w:val="es-ES"/>
        </w:rPr>
      </w:pPr>
      <w:r>
        <w:rPr>
          <w:rFonts w:cs="Arial"/>
          <w:bCs/>
          <w:noProof/>
          <w:szCs w:val="24"/>
          <w:lang w:val="es-VE" w:eastAsia="es-VE"/>
        </w:rPr>
        <w:lastRenderedPageBreak/>
        <w:drawing>
          <wp:anchor distT="0" distB="0" distL="114300" distR="114300" simplePos="0" relativeHeight="251670528" behindDoc="1" locked="0" layoutInCell="1" allowOverlap="1" wp14:anchorId="363FA8E5" wp14:editId="433F32E1">
            <wp:simplePos x="0" y="0"/>
            <wp:positionH relativeFrom="page">
              <wp:posOffset>4261485</wp:posOffset>
            </wp:positionH>
            <wp:positionV relativeFrom="margin">
              <wp:posOffset>9525</wp:posOffset>
            </wp:positionV>
            <wp:extent cx="2571750" cy="1781175"/>
            <wp:effectExtent l="0" t="0" r="0"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carga (6).jpg"/>
                    <pic:cNvPicPr/>
                  </pic:nvPicPr>
                  <pic:blipFill>
                    <a:blip r:embed="rId13">
                      <a:extLst>
                        <a:ext uri="{28A0092B-C50C-407E-A947-70E740481C1C}">
                          <a14:useLocalDpi xmlns:a14="http://schemas.microsoft.com/office/drawing/2010/main" val="0"/>
                        </a:ext>
                      </a:extLst>
                    </a:blip>
                    <a:stretch>
                      <a:fillRect/>
                    </a:stretch>
                  </pic:blipFill>
                  <pic:spPr>
                    <a:xfrm>
                      <a:off x="0" y="0"/>
                      <a:ext cx="2571750" cy="1781175"/>
                    </a:xfrm>
                    <a:prstGeom prst="rect">
                      <a:avLst/>
                    </a:prstGeom>
                  </pic:spPr>
                </pic:pic>
              </a:graphicData>
            </a:graphic>
          </wp:anchor>
        </w:drawing>
      </w:r>
      <w:r>
        <w:rPr>
          <w:b/>
          <w:color w:val="66B408"/>
          <w:szCs w:val="24"/>
        </w:rPr>
        <w:t>FOTOS ANEXADAS</w:t>
      </w:r>
    </w:p>
    <w:p w:rsidR="003B3F8F" w:rsidRDefault="003B3F8F" w:rsidP="003B3F8F">
      <w:pPr>
        <w:rPr>
          <w:lang w:val="es-ES" w:eastAsia="zh-CN"/>
        </w:rPr>
      </w:pPr>
    </w:p>
    <w:p w:rsidR="003B3F8F" w:rsidRPr="003B3F8F" w:rsidRDefault="003B3F8F" w:rsidP="003B3F8F">
      <w:pPr>
        <w:rPr>
          <w:lang w:val="es-ES" w:eastAsia="zh-CN"/>
        </w:rPr>
      </w:pPr>
    </w:p>
    <w:p w:rsidR="0096463E" w:rsidRDefault="0096463E" w:rsidP="0096463E">
      <w:pPr>
        <w:pStyle w:val="Ttulo1"/>
        <w:rPr>
          <w:color w:val="92D050"/>
          <w:szCs w:val="24"/>
          <w:lang w:val="es-ES"/>
        </w:rPr>
      </w:pPr>
    </w:p>
    <w:p w:rsidR="0096463E" w:rsidRDefault="0096463E" w:rsidP="0096463E">
      <w:pPr>
        <w:pStyle w:val="Ttulo1"/>
        <w:rPr>
          <w:color w:val="92D050"/>
          <w:szCs w:val="24"/>
          <w:lang w:val="es-ES"/>
        </w:rPr>
      </w:pPr>
    </w:p>
    <w:p w:rsidR="0096463E" w:rsidRDefault="0096463E" w:rsidP="0096463E">
      <w:pPr>
        <w:pStyle w:val="Ttulo1"/>
        <w:rPr>
          <w:color w:val="92D050"/>
          <w:szCs w:val="24"/>
          <w:lang w:val="es-ES"/>
        </w:rPr>
      </w:pPr>
    </w:p>
    <w:p w:rsidR="0096463E" w:rsidRDefault="0096463E" w:rsidP="0096463E">
      <w:pPr>
        <w:pStyle w:val="Ttulo1"/>
        <w:rPr>
          <w:color w:val="92D050"/>
          <w:szCs w:val="24"/>
          <w:lang w:val="es-ES"/>
        </w:rPr>
      </w:pPr>
    </w:p>
    <w:p w:rsidR="0096463E" w:rsidRDefault="0096463E" w:rsidP="0096463E">
      <w:pPr>
        <w:pStyle w:val="Ttulo1"/>
        <w:rPr>
          <w:color w:val="92D050"/>
          <w:szCs w:val="24"/>
          <w:lang w:val="es-ES"/>
        </w:rPr>
      </w:pPr>
    </w:p>
    <w:p w:rsidR="0096463E" w:rsidRDefault="0096463E" w:rsidP="0096463E">
      <w:pPr>
        <w:pStyle w:val="Ttulo1"/>
        <w:rPr>
          <w:color w:val="92D050"/>
          <w:szCs w:val="24"/>
          <w:lang w:val="es-ES"/>
        </w:rPr>
      </w:pPr>
    </w:p>
    <w:p w:rsidR="0096463E" w:rsidRDefault="0096463E" w:rsidP="0096463E">
      <w:pPr>
        <w:pStyle w:val="Ttulo1"/>
        <w:rPr>
          <w:color w:val="92D050"/>
          <w:szCs w:val="24"/>
          <w:lang w:val="es-ES"/>
        </w:rPr>
      </w:pPr>
    </w:p>
    <w:p w:rsidR="0096463E" w:rsidRDefault="0096463E" w:rsidP="0096463E">
      <w:pPr>
        <w:pStyle w:val="Ttulo1"/>
        <w:rPr>
          <w:color w:val="92D050"/>
          <w:szCs w:val="24"/>
          <w:lang w:val="es-ES"/>
        </w:rPr>
      </w:pPr>
    </w:p>
    <w:p w:rsidR="0096463E" w:rsidRDefault="0096463E" w:rsidP="0096463E">
      <w:pPr>
        <w:pStyle w:val="Ttulo1"/>
        <w:rPr>
          <w:color w:val="92D050"/>
          <w:szCs w:val="24"/>
          <w:lang w:val="es-ES"/>
        </w:rPr>
      </w:pPr>
    </w:p>
    <w:p w:rsidR="0096463E" w:rsidRDefault="0096463E" w:rsidP="008278E8">
      <w:pPr>
        <w:pStyle w:val="texto"/>
        <w:jc w:val="both"/>
        <w:rPr>
          <w:b/>
          <w:color w:val="66B408"/>
          <w:szCs w:val="24"/>
        </w:rPr>
      </w:pPr>
    </w:p>
    <w:p w:rsidR="008278E8" w:rsidRDefault="008278E8" w:rsidP="00BD7021">
      <w:pPr>
        <w:pStyle w:val="texto"/>
        <w:jc w:val="left"/>
        <w:rPr>
          <w:szCs w:val="24"/>
        </w:rPr>
      </w:pPr>
      <w:r>
        <w:rPr>
          <w:noProof/>
          <w:szCs w:val="24"/>
          <w:lang w:val="es-VE" w:eastAsia="es-VE"/>
        </w:rPr>
        <w:drawing>
          <wp:anchor distT="0" distB="0" distL="114300" distR="114300" simplePos="0" relativeHeight="251666432" behindDoc="1" locked="0" layoutInCell="1" allowOverlap="1" wp14:anchorId="36BD0DE1" wp14:editId="0DCA5200">
            <wp:simplePos x="0" y="0"/>
            <wp:positionH relativeFrom="margin">
              <wp:posOffset>-114300</wp:posOffset>
            </wp:positionH>
            <wp:positionV relativeFrom="page">
              <wp:posOffset>1428750</wp:posOffset>
            </wp:positionV>
            <wp:extent cx="2857500" cy="885825"/>
            <wp:effectExtent l="0" t="0" r="0" b="952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scarga (4).jpg"/>
                    <pic:cNvPicPr/>
                  </pic:nvPicPr>
                  <pic:blipFill rotWithShape="1">
                    <a:blip r:embed="rId9">
                      <a:extLst>
                        <a:ext uri="{28A0092B-C50C-407E-A947-70E740481C1C}">
                          <a14:useLocalDpi xmlns:a14="http://schemas.microsoft.com/office/drawing/2010/main" val="0"/>
                        </a:ext>
                      </a:extLst>
                    </a:blip>
                    <a:srcRect t="45614"/>
                    <a:stretch/>
                  </pic:blipFill>
                  <pic:spPr bwMode="auto">
                    <a:xfrm>
                      <a:off x="0" y="0"/>
                      <a:ext cx="2857500" cy="8858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8278E8" w:rsidRDefault="008278E8" w:rsidP="00BD7021">
      <w:pPr>
        <w:pStyle w:val="texto"/>
        <w:jc w:val="left"/>
        <w:rPr>
          <w:szCs w:val="24"/>
        </w:rPr>
      </w:pPr>
    </w:p>
    <w:p w:rsidR="00E640A1" w:rsidRPr="004A472D" w:rsidRDefault="00E640A1" w:rsidP="00BD7021">
      <w:pPr>
        <w:pStyle w:val="texto"/>
        <w:jc w:val="left"/>
        <w:rPr>
          <w:szCs w:val="24"/>
        </w:rPr>
      </w:pPr>
    </w:p>
    <w:p w:rsidR="0078376C" w:rsidRDefault="0078376C" w:rsidP="0078376C">
      <w:pPr>
        <w:autoSpaceDE w:val="0"/>
        <w:autoSpaceDN w:val="0"/>
        <w:adjustRightInd w:val="0"/>
        <w:spacing w:after="0" w:line="360" w:lineRule="auto"/>
        <w:jc w:val="both"/>
        <w:rPr>
          <w:rFonts w:ascii="Arial" w:hAnsi="Arial" w:cs="Arial"/>
          <w:bCs/>
          <w:sz w:val="24"/>
          <w:szCs w:val="24"/>
          <w:lang w:val="es-ES"/>
        </w:rPr>
      </w:pPr>
    </w:p>
    <w:p w:rsidR="0078376C" w:rsidRDefault="008278E8" w:rsidP="0078376C">
      <w:pPr>
        <w:autoSpaceDE w:val="0"/>
        <w:autoSpaceDN w:val="0"/>
        <w:adjustRightInd w:val="0"/>
        <w:spacing w:after="0" w:line="360" w:lineRule="auto"/>
        <w:jc w:val="both"/>
        <w:rPr>
          <w:rFonts w:ascii="Arial" w:hAnsi="Arial" w:cs="Arial"/>
          <w:bCs/>
          <w:sz w:val="24"/>
          <w:szCs w:val="24"/>
          <w:lang w:val="es-ES"/>
        </w:rPr>
      </w:pPr>
      <w:r>
        <w:rPr>
          <w:noProof/>
          <w:sz w:val="24"/>
          <w:szCs w:val="24"/>
          <w:lang w:val="es-VE" w:eastAsia="es-VE"/>
        </w:rPr>
        <w:drawing>
          <wp:anchor distT="0" distB="0" distL="114300" distR="114300" simplePos="0" relativeHeight="251662336" behindDoc="1" locked="0" layoutInCell="1" allowOverlap="1" wp14:anchorId="67217754" wp14:editId="09EBB95F">
            <wp:simplePos x="0" y="0"/>
            <wp:positionH relativeFrom="margin">
              <wp:posOffset>-294640</wp:posOffset>
            </wp:positionH>
            <wp:positionV relativeFrom="page">
              <wp:posOffset>2790825</wp:posOffset>
            </wp:positionV>
            <wp:extent cx="3200400" cy="1247775"/>
            <wp:effectExtent l="0" t="0" r="0" b="9525"/>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escarga (1).jpg"/>
                    <pic:cNvPicPr/>
                  </pic:nvPicPr>
                  <pic:blipFill>
                    <a:blip r:embed="rId14">
                      <a:extLst>
                        <a:ext uri="{28A0092B-C50C-407E-A947-70E740481C1C}">
                          <a14:useLocalDpi xmlns:a14="http://schemas.microsoft.com/office/drawing/2010/main" val="0"/>
                        </a:ext>
                      </a:extLst>
                    </a:blip>
                    <a:stretch>
                      <a:fillRect/>
                    </a:stretch>
                  </pic:blipFill>
                  <pic:spPr>
                    <a:xfrm>
                      <a:off x="0" y="0"/>
                      <a:ext cx="3200400" cy="1247775"/>
                    </a:xfrm>
                    <a:prstGeom prst="rect">
                      <a:avLst/>
                    </a:prstGeom>
                  </pic:spPr>
                </pic:pic>
              </a:graphicData>
            </a:graphic>
            <wp14:sizeRelH relativeFrom="margin">
              <wp14:pctWidth>0</wp14:pctWidth>
            </wp14:sizeRelH>
          </wp:anchor>
        </w:drawing>
      </w:r>
    </w:p>
    <w:p w:rsidR="0078376C" w:rsidRDefault="008278E8" w:rsidP="0078376C">
      <w:pPr>
        <w:autoSpaceDE w:val="0"/>
        <w:autoSpaceDN w:val="0"/>
        <w:adjustRightInd w:val="0"/>
        <w:spacing w:after="0" w:line="360" w:lineRule="auto"/>
        <w:jc w:val="both"/>
        <w:rPr>
          <w:rFonts w:ascii="Arial" w:hAnsi="Arial" w:cs="Arial"/>
          <w:bCs/>
          <w:sz w:val="24"/>
          <w:szCs w:val="24"/>
          <w:lang w:val="es-ES"/>
        </w:rPr>
      </w:pPr>
      <w:r>
        <w:rPr>
          <w:rFonts w:ascii="Arial" w:hAnsi="Arial" w:cs="Arial"/>
          <w:bCs/>
          <w:noProof/>
          <w:sz w:val="24"/>
          <w:szCs w:val="24"/>
          <w:lang w:val="es-VE" w:eastAsia="es-VE"/>
        </w:rPr>
        <w:drawing>
          <wp:anchor distT="0" distB="0" distL="114300" distR="114300" simplePos="0" relativeHeight="251659264" behindDoc="1" locked="0" layoutInCell="1" allowOverlap="1" wp14:anchorId="2DD10252" wp14:editId="4652BD7C">
            <wp:simplePos x="0" y="0"/>
            <wp:positionH relativeFrom="margin">
              <wp:align>right</wp:align>
            </wp:positionH>
            <wp:positionV relativeFrom="page">
              <wp:posOffset>2795270</wp:posOffset>
            </wp:positionV>
            <wp:extent cx="2552700" cy="17907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carga (2).jpg"/>
                    <pic:cNvPicPr/>
                  </pic:nvPicPr>
                  <pic:blipFill>
                    <a:blip r:embed="rId15">
                      <a:extLst>
                        <a:ext uri="{28A0092B-C50C-407E-A947-70E740481C1C}">
                          <a14:useLocalDpi xmlns:a14="http://schemas.microsoft.com/office/drawing/2010/main" val="0"/>
                        </a:ext>
                      </a:extLst>
                    </a:blip>
                    <a:stretch>
                      <a:fillRect/>
                    </a:stretch>
                  </pic:blipFill>
                  <pic:spPr>
                    <a:xfrm>
                      <a:off x="0" y="0"/>
                      <a:ext cx="2552700" cy="1790700"/>
                    </a:xfrm>
                    <a:prstGeom prst="rect">
                      <a:avLst/>
                    </a:prstGeom>
                  </pic:spPr>
                </pic:pic>
              </a:graphicData>
            </a:graphic>
          </wp:anchor>
        </w:drawing>
      </w:r>
    </w:p>
    <w:p w:rsidR="0078376C" w:rsidRDefault="008278E8" w:rsidP="00C13A6E">
      <w:pPr>
        <w:rPr>
          <w:sz w:val="24"/>
          <w:szCs w:val="24"/>
          <w:lang w:val="es-ES" w:eastAsia="zh-CN"/>
        </w:rPr>
      </w:pPr>
      <w:r>
        <w:rPr>
          <w:noProof/>
          <w:sz w:val="24"/>
          <w:szCs w:val="24"/>
          <w:lang w:val="es-VE" w:eastAsia="es-VE"/>
        </w:rPr>
        <w:drawing>
          <wp:anchor distT="0" distB="0" distL="114300" distR="114300" simplePos="0" relativeHeight="251664384" behindDoc="1" locked="0" layoutInCell="1" allowOverlap="1" wp14:anchorId="35C23545" wp14:editId="76826EFB">
            <wp:simplePos x="0" y="0"/>
            <wp:positionH relativeFrom="margin">
              <wp:posOffset>3491865</wp:posOffset>
            </wp:positionH>
            <wp:positionV relativeFrom="page">
              <wp:posOffset>4905375</wp:posOffset>
            </wp:positionV>
            <wp:extent cx="2076450" cy="190500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s (3).jpg"/>
                    <pic:cNvPicPr/>
                  </pic:nvPicPr>
                  <pic:blipFill rotWithShape="1">
                    <a:blip r:embed="rId16">
                      <a:extLst>
                        <a:ext uri="{28A0092B-C50C-407E-A947-70E740481C1C}">
                          <a14:useLocalDpi xmlns:a14="http://schemas.microsoft.com/office/drawing/2010/main" val="0"/>
                        </a:ext>
                      </a:extLst>
                    </a:blip>
                    <a:srcRect t="6926" b="6493"/>
                    <a:stretch/>
                  </pic:blipFill>
                  <pic:spPr bwMode="auto">
                    <a:xfrm>
                      <a:off x="0" y="0"/>
                      <a:ext cx="2076450" cy="19050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sz w:val="24"/>
          <w:szCs w:val="24"/>
          <w:lang w:val="es-VE" w:eastAsia="es-VE"/>
        </w:rPr>
        <w:drawing>
          <wp:anchor distT="0" distB="0" distL="114300" distR="114300" simplePos="0" relativeHeight="251663360" behindDoc="1" locked="0" layoutInCell="1" allowOverlap="1" wp14:anchorId="04E88800" wp14:editId="67B6225E">
            <wp:simplePos x="0" y="0"/>
            <wp:positionH relativeFrom="margin">
              <wp:posOffset>-113665</wp:posOffset>
            </wp:positionH>
            <wp:positionV relativeFrom="page">
              <wp:posOffset>4857750</wp:posOffset>
            </wp:positionV>
            <wp:extent cx="2952750" cy="1964921"/>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s (1).jpg"/>
                    <pic:cNvPicPr/>
                  </pic:nvPicPr>
                  <pic:blipFill>
                    <a:blip r:embed="rId17">
                      <a:extLst>
                        <a:ext uri="{28A0092B-C50C-407E-A947-70E740481C1C}">
                          <a14:useLocalDpi xmlns:a14="http://schemas.microsoft.com/office/drawing/2010/main" val="0"/>
                        </a:ext>
                      </a:extLst>
                    </a:blip>
                    <a:stretch>
                      <a:fillRect/>
                    </a:stretch>
                  </pic:blipFill>
                  <pic:spPr>
                    <a:xfrm>
                      <a:off x="0" y="0"/>
                      <a:ext cx="2952750" cy="1964921"/>
                    </a:xfrm>
                    <a:prstGeom prst="rect">
                      <a:avLst/>
                    </a:prstGeom>
                  </pic:spPr>
                </pic:pic>
              </a:graphicData>
            </a:graphic>
            <wp14:sizeRelH relativeFrom="margin">
              <wp14:pctWidth>0</wp14:pctWidth>
            </wp14:sizeRelH>
            <wp14:sizeRelV relativeFrom="margin">
              <wp14:pctHeight>0</wp14:pctHeight>
            </wp14:sizeRelV>
          </wp:anchor>
        </w:drawing>
      </w:r>
    </w:p>
    <w:p w:rsidR="0078376C" w:rsidRDefault="0078376C" w:rsidP="00C13A6E">
      <w:pPr>
        <w:rPr>
          <w:sz w:val="24"/>
          <w:szCs w:val="24"/>
          <w:lang w:val="es-ES" w:eastAsia="zh-CN"/>
        </w:rPr>
      </w:pPr>
    </w:p>
    <w:p w:rsidR="0078376C" w:rsidRDefault="0078376C" w:rsidP="0078376C">
      <w:pPr>
        <w:tabs>
          <w:tab w:val="center" w:pos="4560"/>
        </w:tabs>
        <w:rPr>
          <w:sz w:val="24"/>
          <w:szCs w:val="24"/>
          <w:lang w:val="es-ES" w:eastAsia="zh-CN"/>
        </w:rPr>
      </w:pPr>
      <w:r>
        <w:rPr>
          <w:sz w:val="24"/>
          <w:szCs w:val="24"/>
          <w:lang w:val="es-ES" w:eastAsia="zh-CN"/>
        </w:rPr>
        <w:tab/>
      </w:r>
    </w:p>
    <w:p w:rsidR="0078376C" w:rsidRDefault="0078376C" w:rsidP="00C13A6E">
      <w:pPr>
        <w:rPr>
          <w:sz w:val="24"/>
          <w:szCs w:val="24"/>
          <w:lang w:val="es-ES" w:eastAsia="zh-CN"/>
        </w:rPr>
      </w:pPr>
    </w:p>
    <w:p w:rsidR="0078376C" w:rsidRDefault="0078376C" w:rsidP="008278E8">
      <w:pPr>
        <w:jc w:val="center"/>
        <w:rPr>
          <w:sz w:val="24"/>
          <w:szCs w:val="24"/>
          <w:lang w:val="es-ES" w:eastAsia="zh-CN"/>
        </w:rPr>
      </w:pPr>
    </w:p>
    <w:p w:rsidR="0078376C" w:rsidRDefault="008278E8" w:rsidP="00C13A6E">
      <w:pPr>
        <w:rPr>
          <w:sz w:val="24"/>
          <w:szCs w:val="24"/>
          <w:lang w:val="es-ES" w:eastAsia="zh-CN"/>
        </w:rPr>
      </w:pPr>
      <w:r>
        <w:rPr>
          <w:noProof/>
          <w:sz w:val="24"/>
          <w:szCs w:val="24"/>
          <w:lang w:val="es-VE" w:eastAsia="es-VE"/>
        </w:rPr>
        <w:drawing>
          <wp:anchor distT="0" distB="0" distL="114300" distR="114300" simplePos="0" relativeHeight="251661312" behindDoc="1" locked="0" layoutInCell="1" allowOverlap="1" wp14:anchorId="4DAFB0E9" wp14:editId="6822B5AE">
            <wp:simplePos x="0" y="0"/>
            <wp:positionH relativeFrom="page">
              <wp:posOffset>1270635</wp:posOffset>
            </wp:positionH>
            <wp:positionV relativeFrom="page">
              <wp:posOffset>7052310</wp:posOffset>
            </wp:positionV>
            <wp:extent cx="2466975" cy="1847850"/>
            <wp:effectExtent l="0" t="0" r="9525"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scarga.jpg"/>
                    <pic:cNvPicPr/>
                  </pic:nvPicPr>
                  <pic:blipFill>
                    <a:blip r:embed="rId18">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anchor>
        </w:drawing>
      </w:r>
      <w:r>
        <w:rPr>
          <w:noProof/>
          <w:sz w:val="24"/>
          <w:szCs w:val="24"/>
          <w:lang w:val="es-VE" w:eastAsia="es-VE"/>
        </w:rPr>
        <w:drawing>
          <wp:anchor distT="0" distB="0" distL="114300" distR="114300" simplePos="0" relativeHeight="251665408" behindDoc="1" locked="0" layoutInCell="1" allowOverlap="1" wp14:anchorId="2971910B" wp14:editId="04D62366">
            <wp:simplePos x="0" y="0"/>
            <wp:positionH relativeFrom="page">
              <wp:posOffset>4231640</wp:posOffset>
            </wp:positionH>
            <wp:positionV relativeFrom="page">
              <wp:posOffset>7054850</wp:posOffset>
            </wp:positionV>
            <wp:extent cx="2619375" cy="1743075"/>
            <wp:effectExtent l="0" t="0" r="9525" b="952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s.jpg"/>
                    <pic:cNvPicPr/>
                  </pic:nvPicPr>
                  <pic:blipFill>
                    <a:blip r:embed="rId19">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anchor>
        </w:drawing>
      </w:r>
    </w:p>
    <w:p w:rsidR="008278E8" w:rsidRPr="008278E8" w:rsidRDefault="008278E8" w:rsidP="008278E8">
      <w:pPr>
        <w:rPr>
          <w:lang w:val="es-ES" w:eastAsia="zh-CN"/>
        </w:rPr>
      </w:pPr>
    </w:p>
    <w:p w:rsidR="00144F59" w:rsidRDefault="00144F59" w:rsidP="004A472D">
      <w:pPr>
        <w:pStyle w:val="Ttulo1"/>
        <w:rPr>
          <w:color w:val="92D050"/>
          <w:szCs w:val="24"/>
          <w:lang w:val="es-ES"/>
        </w:rPr>
      </w:pPr>
      <w:r w:rsidRPr="004A472D">
        <w:rPr>
          <w:color w:val="92D050"/>
          <w:szCs w:val="24"/>
          <w:lang w:val="es-ES"/>
        </w:rPr>
        <w:lastRenderedPageBreak/>
        <w:t>REFERENCIAS BIBLIOGRÁFICAS</w:t>
      </w:r>
    </w:p>
    <w:p w:rsidR="008527D4" w:rsidRDefault="008527D4" w:rsidP="008527D4">
      <w:pPr>
        <w:rPr>
          <w:lang w:val="es-ES" w:eastAsia="zh-CN"/>
        </w:rPr>
      </w:pPr>
    </w:p>
    <w:p w:rsidR="003B3F8F" w:rsidRDefault="003B3F8F" w:rsidP="008527D4">
      <w:pPr>
        <w:rPr>
          <w:lang w:val="es-ES" w:eastAsia="zh-CN"/>
        </w:rPr>
      </w:pPr>
    </w:p>
    <w:p w:rsidR="003B3F8F" w:rsidRPr="008527D4" w:rsidRDefault="003B3F8F" w:rsidP="008527D4">
      <w:pPr>
        <w:rPr>
          <w:lang w:val="es-ES" w:eastAsia="zh-CN"/>
        </w:rPr>
      </w:pPr>
    </w:p>
    <w:p w:rsidR="008527D4" w:rsidRPr="008527D4" w:rsidRDefault="00FD2AA8" w:rsidP="008527D4">
      <w:pPr>
        <w:numPr>
          <w:ilvl w:val="0"/>
          <w:numId w:val="8"/>
        </w:numPr>
        <w:suppressAutoHyphens/>
        <w:spacing w:after="0" w:line="360" w:lineRule="auto"/>
        <w:jc w:val="both"/>
        <w:rPr>
          <w:rFonts w:ascii="Arial" w:hAnsi="Arial" w:cs="Arial"/>
          <w:bCs/>
          <w:sz w:val="24"/>
          <w:szCs w:val="24"/>
          <w:lang w:val="es-ES"/>
        </w:rPr>
      </w:pPr>
      <w:hyperlink r:id="rId20" w:anchor=":~:text=Un%20smartphone%20o%20una%20tablet,jugar%2C%20entre%20muchos%20otros%20beneficios" w:history="1">
        <w:r w:rsidR="008527D4" w:rsidRPr="008527D4">
          <w:rPr>
            <w:rStyle w:val="Hipervnculo"/>
            <w:rFonts w:ascii="Arial" w:hAnsi="Arial" w:cs="Arial"/>
            <w:bCs/>
            <w:sz w:val="24"/>
            <w:szCs w:val="24"/>
            <w:lang w:val="es-ES"/>
          </w:rPr>
          <w:t>https://edu.gcfglobal.org/es/informatica-basica/el-smartphone-o-telefono-inteligente/1/#:~:text=Un%20smartphone%20o%20una%20tablet,jugar%2C%20entre%20muchos%20otros%20beneficios</w:t>
        </w:r>
      </w:hyperlink>
      <w:r w:rsidR="008527D4" w:rsidRPr="008527D4">
        <w:rPr>
          <w:rFonts w:ascii="Arial" w:hAnsi="Arial" w:cs="Arial"/>
          <w:bCs/>
          <w:sz w:val="24"/>
          <w:szCs w:val="24"/>
          <w:lang w:val="es-ES"/>
        </w:rPr>
        <w:t>.</w:t>
      </w:r>
    </w:p>
    <w:p w:rsidR="008527D4" w:rsidRPr="008527D4" w:rsidRDefault="008527D4" w:rsidP="008527D4">
      <w:pPr>
        <w:suppressAutoHyphens/>
        <w:spacing w:after="0" w:line="360" w:lineRule="auto"/>
        <w:ind w:left="720"/>
        <w:jc w:val="both"/>
        <w:rPr>
          <w:rFonts w:ascii="Arial" w:hAnsi="Arial" w:cs="Arial"/>
          <w:bCs/>
          <w:sz w:val="24"/>
          <w:szCs w:val="24"/>
          <w:lang w:val="es-ES"/>
        </w:rPr>
      </w:pPr>
    </w:p>
    <w:p w:rsidR="008527D4" w:rsidRPr="008527D4" w:rsidRDefault="00FD2AA8" w:rsidP="008527D4">
      <w:pPr>
        <w:numPr>
          <w:ilvl w:val="0"/>
          <w:numId w:val="8"/>
        </w:numPr>
        <w:suppressAutoHyphens/>
        <w:spacing w:after="0" w:line="360" w:lineRule="auto"/>
        <w:jc w:val="both"/>
        <w:rPr>
          <w:rFonts w:ascii="Arial" w:hAnsi="Arial" w:cs="Arial"/>
          <w:bCs/>
          <w:sz w:val="24"/>
          <w:szCs w:val="24"/>
          <w:lang w:val="es-ES"/>
        </w:rPr>
      </w:pPr>
      <w:hyperlink r:id="rId21" w:history="1">
        <w:r w:rsidR="008527D4" w:rsidRPr="008527D4">
          <w:rPr>
            <w:rStyle w:val="Hipervnculo"/>
            <w:rFonts w:ascii="Arial" w:hAnsi="Arial" w:cs="Arial"/>
            <w:bCs/>
            <w:sz w:val="24"/>
            <w:szCs w:val="24"/>
            <w:lang w:val="es-ES"/>
          </w:rPr>
          <w:t>https://www.uaeh.edu.mx/scige/boletin/prepa3/n4/p1.html</w:t>
        </w:r>
      </w:hyperlink>
    </w:p>
    <w:p w:rsidR="008527D4" w:rsidRPr="008527D4" w:rsidRDefault="008527D4" w:rsidP="008527D4">
      <w:pPr>
        <w:suppressAutoHyphens/>
        <w:spacing w:after="0" w:line="360" w:lineRule="auto"/>
        <w:ind w:left="720"/>
        <w:jc w:val="both"/>
        <w:rPr>
          <w:rFonts w:ascii="Arial" w:hAnsi="Arial" w:cs="Arial"/>
          <w:bCs/>
          <w:sz w:val="24"/>
          <w:szCs w:val="24"/>
          <w:lang w:val="es-ES"/>
        </w:rPr>
      </w:pPr>
    </w:p>
    <w:p w:rsidR="008527D4" w:rsidRDefault="00FD2AA8" w:rsidP="008527D4">
      <w:pPr>
        <w:numPr>
          <w:ilvl w:val="0"/>
          <w:numId w:val="8"/>
        </w:numPr>
        <w:suppressAutoHyphens/>
        <w:spacing w:after="0" w:line="360" w:lineRule="auto"/>
        <w:jc w:val="both"/>
        <w:rPr>
          <w:rFonts w:ascii="Arial" w:hAnsi="Arial" w:cs="Arial"/>
          <w:bCs/>
          <w:sz w:val="24"/>
          <w:szCs w:val="24"/>
          <w:lang w:val="es-ES"/>
        </w:rPr>
      </w:pPr>
      <w:hyperlink r:id="rId22" w:anchor=":~:text=En%20la%20actualidad%20pensarnos%20sin,de%20entretenimiento%2C%20entre%20otras%20cosas" w:history="1">
        <w:r w:rsidR="008527D4" w:rsidRPr="008527D4">
          <w:rPr>
            <w:rStyle w:val="Hipervnculo"/>
            <w:rFonts w:ascii="Arial" w:hAnsi="Arial" w:cs="Arial"/>
            <w:bCs/>
            <w:sz w:val="24"/>
            <w:szCs w:val="24"/>
            <w:lang w:val="es-ES"/>
          </w:rPr>
          <w:t>https://segurossura.com/blog/habitat/la-importancia-del-smartphone-en-nuestra-cotidianidad/#:~:text=En%20la%20actualidad%20pensarnos%20sin,de%20entretenimiento%2C%20entre%20otras%20cosas</w:t>
        </w:r>
      </w:hyperlink>
      <w:r w:rsidR="008527D4" w:rsidRPr="008527D4">
        <w:rPr>
          <w:rFonts w:ascii="Arial" w:hAnsi="Arial" w:cs="Arial"/>
          <w:bCs/>
          <w:sz w:val="24"/>
          <w:szCs w:val="24"/>
          <w:lang w:val="es-ES"/>
        </w:rPr>
        <w:t>.</w:t>
      </w:r>
    </w:p>
    <w:p w:rsidR="00BD63E4" w:rsidRDefault="00BD63E4" w:rsidP="00BD63E4">
      <w:pPr>
        <w:pStyle w:val="Prrafodelista"/>
        <w:rPr>
          <w:rFonts w:ascii="Arial" w:hAnsi="Arial" w:cs="Arial"/>
          <w:bCs/>
          <w:sz w:val="24"/>
          <w:szCs w:val="24"/>
          <w:lang w:val="es-ES"/>
        </w:rPr>
      </w:pPr>
    </w:p>
    <w:p w:rsidR="008278E8" w:rsidRDefault="00BD63E4" w:rsidP="008278E8">
      <w:pPr>
        <w:numPr>
          <w:ilvl w:val="0"/>
          <w:numId w:val="8"/>
        </w:numPr>
        <w:suppressAutoHyphens/>
        <w:spacing w:after="0" w:line="360" w:lineRule="auto"/>
        <w:jc w:val="both"/>
        <w:rPr>
          <w:rFonts w:ascii="Arial" w:hAnsi="Arial" w:cs="Arial"/>
          <w:bCs/>
          <w:sz w:val="24"/>
          <w:szCs w:val="24"/>
          <w:lang w:val="es-ES"/>
        </w:rPr>
      </w:pPr>
      <w:hyperlink r:id="rId23" w:history="1">
        <w:r w:rsidRPr="00BD4356">
          <w:rPr>
            <w:rStyle w:val="Hipervnculo"/>
            <w:rFonts w:ascii="Arial" w:hAnsi="Arial" w:cs="Arial"/>
            <w:bCs/>
            <w:sz w:val="24"/>
            <w:szCs w:val="24"/>
            <w:lang w:val="es-ES"/>
          </w:rPr>
          <w:t>https://www.navarra.es/NR/rdonlyres/48F9746B-080C-4DEA-BD95-A5B6E01797E1/315641/7Usodedispositivosmoviles.pdf</w:t>
        </w:r>
      </w:hyperlink>
    </w:p>
    <w:p w:rsidR="008278E8" w:rsidRDefault="008278E8" w:rsidP="008278E8">
      <w:pPr>
        <w:pStyle w:val="Prrafodelista"/>
        <w:rPr>
          <w:rFonts w:ascii="Arial" w:hAnsi="Arial" w:cs="Arial"/>
          <w:bCs/>
          <w:sz w:val="24"/>
          <w:szCs w:val="24"/>
          <w:lang w:val="es-ES"/>
        </w:rPr>
      </w:pPr>
    </w:p>
    <w:p w:rsidR="008278E8" w:rsidRDefault="008278E8" w:rsidP="008278E8">
      <w:pPr>
        <w:numPr>
          <w:ilvl w:val="0"/>
          <w:numId w:val="8"/>
        </w:numPr>
        <w:suppressAutoHyphens/>
        <w:spacing w:after="0" w:line="360" w:lineRule="auto"/>
        <w:jc w:val="both"/>
        <w:rPr>
          <w:rFonts w:ascii="Arial" w:hAnsi="Arial" w:cs="Arial"/>
          <w:bCs/>
          <w:sz w:val="24"/>
          <w:szCs w:val="24"/>
          <w:lang w:val="es-ES"/>
        </w:rPr>
      </w:pPr>
      <w:hyperlink r:id="rId24" w:history="1">
        <w:r w:rsidRPr="00BD4356">
          <w:rPr>
            <w:rStyle w:val="Hipervnculo"/>
            <w:rFonts w:ascii="Arial" w:hAnsi="Arial" w:cs="Arial"/>
            <w:bCs/>
            <w:sz w:val="24"/>
            <w:szCs w:val="24"/>
            <w:lang w:val="es-ES"/>
          </w:rPr>
          <w:t>https://radio-waves.orange.com/es/como-funciona-una-red-movil/</w:t>
        </w:r>
      </w:hyperlink>
    </w:p>
    <w:p w:rsidR="008278E8" w:rsidRDefault="008278E8" w:rsidP="008278E8">
      <w:pPr>
        <w:pStyle w:val="Prrafodelista"/>
        <w:rPr>
          <w:rFonts w:ascii="Arial" w:hAnsi="Arial" w:cs="Arial"/>
          <w:bCs/>
          <w:sz w:val="24"/>
          <w:szCs w:val="24"/>
          <w:lang w:val="es-ES"/>
        </w:rPr>
      </w:pPr>
    </w:p>
    <w:p w:rsidR="008278E8" w:rsidRDefault="003B3F8F" w:rsidP="003B3F8F">
      <w:pPr>
        <w:numPr>
          <w:ilvl w:val="0"/>
          <w:numId w:val="8"/>
        </w:numPr>
        <w:suppressAutoHyphens/>
        <w:spacing w:after="0" w:line="360" w:lineRule="auto"/>
        <w:jc w:val="both"/>
        <w:rPr>
          <w:rFonts w:ascii="Arial" w:hAnsi="Arial" w:cs="Arial"/>
          <w:bCs/>
          <w:sz w:val="24"/>
          <w:szCs w:val="24"/>
          <w:lang w:val="es-ES"/>
        </w:rPr>
      </w:pPr>
      <w:hyperlink r:id="rId25" w:history="1">
        <w:r w:rsidRPr="00BD4356">
          <w:rPr>
            <w:rStyle w:val="Hipervnculo"/>
            <w:rFonts w:ascii="Arial" w:hAnsi="Arial" w:cs="Arial"/>
            <w:bCs/>
            <w:sz w:val="24"/>
            <w:szCs w:val="24"/>
            <w:lang w:val="es-ES"/>
          </w:rPr>
          <w:t>https://educacion.sanjuan.edu.ar/mesj/LinkClick.aspx?fileticket=4yGvS16PdhM%3D&amp;tabid=678&amp;mid=1743#:~:text=El%20impacto%20de%20las%20computadoras%20en%20la%20vida%20del%20hombre&amp;text=Internet%2C%20la%20realidad%20virtual%2C%20el,han%20modificado%20considerablemente%20nuestra%20vida</w:t>
        </w:r>
      </w:hyperlink>
      <w:r w:rsidRPr="003B3F8F">
        <w:rPr>
          <w:rFonts w:ascii="Arial" w:hAnsi="Arial" w:cs="Arial"/>
          <w:bCs/>
          <w:sz w:val="24"/>
          <w:szCs w:val="24"/>
          <w:lang w:val="es-ES"/>
        </w:rPr>
        <w:t>.</w:t>
      </w:r>
    </w:p>
    <w:p w:rsidR="003B3F8F" w:rsidRDefault="003B3F8F" w:rsidP="003B3F8F">
      <w:pPr>
        <w:pStyle w:val="Prrafodelista"/>
        <w:rPr>
          <w:rFonts w:ascii="Arial" w:hAnsi="Arial" w:cs="Arial"/>
          <w:bCs/>
          <w:sz w:val="24"/>
          <w:szCs w:val="24"/>
          <w:lang w:val="es-ES"/>
        </w:rPr>
      </w:pPr>
    </w:p>
    <w:p w:rsidR="003B3F8F" w:rsidRDefault="003B3F8F" w:rsidP="003B3F8F">
      <w:pPr>
        <w:pStyle w:val="Prrafodelista"/>
        <w:rPr>
          <w:rFonts w:ascii="Arial" w:hAnsi="Arial" w:cs="Arial"/>
          <w:bCs/>
          <w:sz w:val="24"/>
          <w:szCs w:val="24"/>
          <w:lang w:val="es-ES"/>
        </w:rPr>
      </w:pPr>
    </w:p>
    <w:p w:rsidR="003B3F8F" w:rsidRDefault="003B3F8F" w:rsidP="003B3F8F">
      <w:pPr>
        <w:numPr>
          <w:ilvl w:val="0"/>
          <w:numId w:val="8"/>
        </w:numPr>
        <w:suppressAutoHyphens/>
        <w:spacing w:after="0" w:line="360" w:lineRule="auto"/>
        <w:jc w:val="both"/>
        <w:rPr>
          <w:rFonts w:ascii="Arial" w:hAnsi="Arial" w:cs="Arial"/>
          <w:bCs/>
          <w:sz w:val="24"/>
          <w:szCs w:val="24"/>
          <w:lang w:val="es-ES"/>
        </w:rPr>
      </w:pPr>
      <w:hyperlink r:id="rId26" w:history="1">
        <w:r w:rsidRPr="00BD4356">
          <w:rPr>
            <w:rStyle w:val="Hipervnculo"/>
            <w:rFonts w:ascii="Arial" w:hAnsi="Arial" w:cs="Arial"/>
            <w:bCs/>
            <w:sz w:val="24"/>
            <w:szCs w:val="24"/>
            <w:lang w:val="es-ES"/>
          </w:rPr>
          <w:t>https://radio-waves.orange.com/es/como-funciona-una-red-movil/</w:t>
        </w:r>
      </w:hyperlink>
    </w:p>
    <w:p w:rsidR="008278E8" w:rsidRDefault="008278E8">
      <w:pPr>
        <w:pStyle w:val="texto"/>
        <w:jc w:val="both"/>
      </w:pPr>
      <w:bookmarkStart w:id="0" w:name="_GoBack"/>
      <w:bookmarkEnd w:id="0"/>
    </w:p>
    <w:p w:rsidR="008278E8" w:rsidRDefault="008278E8">
      <w:pPr>
        <w:pStyle w:val="texto"/>
        <w:jc w:val="both"/>
      </w:pPr>
    </w:p>
    <w:sectPr w:rsidR="008278E8" w:rsidSect="00A80BC5">
      <w:footerReference w:type="default" r:id="rId27"/>
      <w:pgSz w:w="12240" w:h="15840"/>
      <w:pgMar w:top="1418"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2AA8" w:rsidRDefault="00FD2AA8">
      <w:pPr>
        <w:spacing w:after="0" w:line="240" w:lineRule="auto"/>
      </w:pPr>
      <w:r>
        <w:separator/>
      </w:r>
    </w:p>
  </w:endnote>
  <w:endnote w:type="continuationSeparator" w:id="0">
    <w:p w:rsidR="00FD2AA8" w:rsidRDefault="00FD2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ohit Hindi">
    <w:altName w:val="MS Gothic"/>
    <w:charset w:val="01"/>
    <w:family w:val="auto"/>
    <w:pitch w:val="variable"/>
  </w:font>
  <w:font w:name="Tahoma">
    <w:panose1 w:val="020B0604030504040204"/>
    <w:charset w:val="00"/>
    <w:family w:val="swiss"/>
    <w:pitch w:val="variable"/>
    <w:sig w:usb0="E1002EFF" w:usb1="C000605B" w:usb2="00000029" w:usb3="00000000" w:csb0="000101FF" w:csb1="00000000"/>
  </w:font>
  <w:font w:name="Myriad Pro">
    <w:altName w:val="EmojiOne Mozilla"/>
    <w:panose1 w:val="00000000000000000000"/>
    <w:charset w:val="00"/>
    <w:family w:val="swiss"/>
    <w:notTrueType/>
    <w:pitch w:val="variable"/>
    <w:sig w:usb0="20000287" w:usb1="00000001" w:usb2="00000000" w:usb3="00000000" w:csb0="0000019F" w:csb1="00000000"/>
  </w:font>
  <w:font w:name="Museo Sans 300">
    <w:altName w:val="Times New Roman"/>
    <w:panose1 w:val="00000000000000000000"/>
    <w:charset w:val="4D"/>
    <w:family w:val="auto"/>
    <w:notTrueType/>
    <w:pitch w:val="variable"/>
    <w:sig w:usb0="A00000AF" w:usb1="4000004A" w:usb2="00000000" w:usb3="00000000" w:csb0="00000093" w:csb1="00000000"/>
  </w:font>
  <w:font w:name="Museo Sans 900">
    <w:altName w:val="Times New Roman"/>
    <w:panose1 w:val="00000000000000000000"/>
    <w:charset w:val="4D"/>
    <w:family w:val="auto"/>
    <w:notTrueType/>
    <w:pitch w:val="variable"/>
    <w:sig w:usb0="A00000AF" w:usb1="4000004A"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Lucida Sans">
    <w:panose1 w:val="020B0602030504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edra Sans Std Book">
    <w:altName w:val="Arial"/>
    <w:panose1 w:val="00000000000000000000"/>
    <w:charset w:val="00"/>
    <w:family w:val="swiss"/>
    <w:notTrueType/>
    <w:pitch w:val="variable"/>
    <w:sig w:usb0="2000000F" w:usb1="00000033" w:usb2="00000000" w:usb3="00000000" w:csb0="00000093"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65A" w:rsidRDefault="0042602A">
    <w:pPr>
      <w:ind w:right="190"/>
      <w:rPr>
        <w:color w:val="0F243E"/>
        <w:sz w:val="26"/>
        <w:szCs w:val="26"/>
      </w:rPr>
    </w:pPr>
    <w:r>
      <w:rPr>
        <w:noProof/>
        <w:lang w:val="es-VE" w:eastAsia="es-VE"/>
      </w:rPr>
      <w:drawing>
        <wp:anchor distT="0" distB="0" distL="114300" distR="114300" simplePos="0" relativeHeight="251663360" behindDoc="1" locked="0" layoutInCell="1" allowOverlap="1">
          <wp:simplePos x="0" y="0"/>
          <wp:positionH relativeFrom="margin">
            <wp:posOffset>5543550</wp:posOffset>
          </wp:positionH>
          <wp:positionV relativeFrom="paragraph">
            <wp:posOffset>271145</wp:posOffset>
          </wp:positionV>
          <wp:extent cx="428625" cy="333375"/>
          <wp:effectExtent l="0" t="0" r="9525" b="9525"/>
          <wp:wrapNone/>
          <wp:docPr id="10" name="Imagen 10" descr="Descripción: sene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escripción: senefa"/>
                  <pic:cNvPicPr>
                    <a:picLocks noChangeAspect="1" noChangeArrowheads="1"/>
                  </pic:cNvPicPr>
                </pic:nvPicPr>
                <pic:blipFill>
                  <a:blip r:embed="rId1">
                    <a:extLst>
                      <a:ext uri="{28A0092B-C50C-407E-A947-70E740481C1C}">
                        <a14:useLocalDpi xmlns:a14="http://schemas.microsoft.com/office/drawing/2010/main" val="0"/>
                      </a:ext>
                    </a:extLst>
                  </a:blip>
                  <a:srcRect l="17617" t="36836" r="76916" b="33181"/>
                  <a:stretch>
                    <a:fillRect/>
                  </a:stretch>
                </pic:blipFill>
                <pic:spPr>
                  <a:xfrm>
                    <a:off x="0" y="0"/>
                    <a:ext cx="428625" cy="333375"/>
                  </a:xfrm>
                  <a:prstGeom prst="rect">
                    <a:avLst/>
                  </a:prstGeom>
                  <a:noFill/>
                  <a:ln>
                    <a:noFill/>
                  </a:ln>
                </pic:spPr>
              </pic:pic>
            </a:graphicData>
          </a:graphic>
        </wp:anchor>
      </w:drawing>
    </w:r>
    <w:r>
      <w:rPr>
        <w:noProof/>
        <w:lang w:val="es-VE" w:eastAsia="es-VE"/>
      </w:rPr>
      <mc:AlternateContent>
        <mc:Choice Requires="wps">
          <w:drawing>
            <wp:anchor distT="0" distB="0" distL="114300" distR="114300" simplePos="0" relativeHeight="251656192" behindDoc="0" locked="0" layoutInCell="1" allowOverlap="1">
              <wp:simplePos x="0" y="0"/>
              <wp:positionH relativeFrom="column">
                <wp:posOffset>4135120</wp:posOffset>
              </wp:positionH>
              <wp:positionV relativeFrom="paragraph">
                <wp:posOffset>331470</wp:posOffset>
              </wp:positionV>
              <wp:extent cx="1551305" cy="255270"/>
              <wp:effectExtent l="0" t="0" r="0" b="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1305" cy="255270"/>
                      </a:xfrm>
                      <a:prstGeom prst="rect">
                        <a:avLst/>
                      </a:prstGeom>
                      <a:noFill/>
                      <a:ln>
                        <a:noFill/>
                      </a:ln>
                    </wps:spPr>
                    <wps:txbx>
                      <w:txbxContent>
                        <w:p w:rsidR="0096665A" w:rsidRDefault="0042602A">
                          <w:pPr>
                            <w:rPr>
                              <w:rFonts w:ascii="Fedra Sans Std Book" w:hAnsi="Fedra Sans Std Book" w:cs="Calibri"/>
                              <w:color w:val="212D57"/>
                              <w:sz w:val="16"/>
                              <w:szCs w:val="16"/>
                            </w:rPr>
                          </w:pPr>
                          <w:r>
                            <w:rPr>
                              <w:rFonts w:ascii="Fedra Sans Std Book" w:hAnsi="Fedra Sans Std Book" w:cs="Calibri"/>
                              <w:color w:val="212D57"/>
                              <w:sz w:val="16"/>
                              <w:szCs w:val="16"/>
                              <w:lang w:val="es-ES"/>
                            </w:rPr>
                            <w:t>TÍTULO DEL DOCUMENTO</w:t>
                          </w: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325.6pt;margin-top:26.1pt;width:122.15pt;height:20.1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" filled="f" stroked="f">
              <v:textbox>
                <w:txbxContent>
                  <w:p w:rsidR="0096665A" w:rsidRDefault="0042602A">
                    <w:pPr>
                      <w:rPr>
                        <w:rFonts w:ascii="Fedra Sans Std Book" w:hAnsi="Fedra Sans Std Book" w:cs="Calibri"/>
                        <w:color w:val="212D57"/>
                        <w:sz w:val="16"/>
                        <w:szCs w:val="16"/>
                      </w:rPr>
                    </w:pPr>
                    <w:r>
                      <w:rPr>
                        <w:rFonts w:ascii="Fedra Sans Std Book" w:hAnsi="Fedra Sans Std Book" w:cs="Calibri"/>
                        <w:color w:val="212D57"/>
                        <w:sz w:val="16"/>
                        <w:szCs w:val="16"/>
                        <w:lang w:val="es-ES"/>
                      </w:rPr>
                      <w:t>TÍTULO DEL DOCUMENTO</w:t>
                    </w:r>
                  </w:p>
                </w:txbxContent>
              </v:textbox>
            </v:shape>
          </w:pict>
        </mc:Fallback>
      </mc:AlternateContent>
    </w:r>
    <w:r>
      <w:rPr>
        <w:noProof/>
        <w:lang w:val="es-VE" w:eastAsia="es-VE"/>
      </w:rPr>
      <mc:AlternateContent>
        <mc:Choice Requires="wps">
          <w:drawing>
            <wp:anchor distT="0" distB="0" distL="114300" distR="114300" simplePos="0" relativeHeight="251655168" behindDoc="0" locked="0" layoutInCell="1" allowOverlap="1">
              <wp:simplePos x="0" y="0"/>
              <wp:positionH relativeFrom="page">
                <wp:posOffset>7072630</wp:posOffset>
              </wp:positionH>
              <wp:positionV relativeFrom="page">
                <wp:posOffset>9354185</wp:posOffset>
              </wp:positionV>
              <wp:extent cx="388620" cy="506730"/>
              <wp:effectExtent l="0" t="0" r="0" b="0"/>
              <wp:wrapNone/>
              <wp:docPr id="16" name="Cuadro de texto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506730"/>
                      </a:xfrm>
                      <a:prstGeom prst="rect">
                        <a:avLst/>
                      </a:prstGeom>
                      <a:solidFill>
                        <a:srgbClr val="FFFFFF"/>
                      </a:solidFill>
                      <a:ln>
                        <a:noFill/>
                      </a:ln>
                    </wps:spPr>
                    <wps:txbx>
                      <w:txbxContent>
                        <w:p w:rsidR="0096665A" w:rsidRDefault="0042602A">
                          <w:pPr>
                            <w:pStyle w:val="texto"/>
                          </w:pPr>
                          <w:r>
                            <w:fldChar w:fldCharType="begin"/>
                          </w:r>
                          <w:r>
                            <w:instrText>PAGE  \* Arabic  \* MERGEFORMAT</w:instrText>
                          </w:r>
                          <w:r>
                            <w:fldChar w:fldCharType="separate"/>
                          </w:r>
                          <w:r w:rsidR="00A80BC5" w:rsidRPr="00A80BC5">
                            <w:rPr>
                              <w:noProof/>
                              <w:lang w:val="es-ES"/>
                            </w:rPr>
                            <w:t>6</w:t>
                          </w:r>
                          <w:r>
                            <w:fldChar w:fldCharType="end"/>
                          </w:r>
                        </w:p>
                      </w:txbxContent>
                    </wps:txbx>
                    <wps:bodyPr rot="0" vert="horz" wrap="square" lIns="0" tIns="45720" rIns="0" bIns="45720" anchor="ctr" anchorCtr="0" upright="1">
                      <a:spAutoFit/>
                    </wps:bodyPr>
                  </wps:wsp>
                </a:graphicData>
              </a:graphic>
              <wp14:sizeRelH relativeFrom="page">
                <wp14:pctWidth>5000</wp14:pctWidth>
              </wp14:sizeRelH>
              <wp14:sizeRelV relativeFrom="page">
                <wp14:pctHeight>5000</wp14:pctHeight>
              </wp14:sizeRelV>
            </wp:anchor>
          </w:drawing>
        </mc:Choice>
        <mc:Fallback>
          <w:pict>
            <v:shape id="Cuadro de texto 49" o:spid="_x0000_s1027" type="#_x0000_t202" style="position:absolute;margin-left:556.9pt;margin-top:736.55pt;width:30.6pt;height:39.9pt;z-index:251655168;visibility:visible;mso-wrap-style:square;mso-width-percent:50;mso-height-percent:50;mso-wrap-distance-left:9pt;mso-wrap-distance-top:0;mso-wrap-distance-right:9pt;mso-wrap-distance-bottom:0;mso-position-horizontal:absolute;mso-position-horizontal-relative:page;mso-position-vertical:absolute;mso-position-vertical-relative:page;mso-width-percent:50;mso-height-percent: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" stroked="f">
              <v:textbox style="mso-fit-shape-to-text:t" inset="0,,0">
                <w:txbxContent>
                  <w:p w:rsidR="0096665A" w:rsidRDefault="0042602A">
                    <w:pPr>
                      <w:pStyle w:val="texto"/>
                    </w:pPr>
                    <w:r>
                      <w:fldChar w:fldCharType="begin"/>
                    </w:r>
                    <w:r>
                      <w:instrText>PAGE  \* Arabic  \* MERGEFORMAT</w:instrText>
                    </w:r>
                    <w:r>
                      <w:fldChar w:fldCharType="separate"/>
                    </w:r>
                    <w:r w:rsidR="00A80BC5" w:rsidRPr="00A80BC5">
                      <w:rPr>
                        <w:noProof/>
                        <w:lang w:val="es-ES"/>
                      </w:rPr>
                      <w:t>6</w:t>
                    </w:r>
                    <w:r>
                      <w:fldChar w:fldCharType="end"/>
                    </w:r>
                  </w:p>
                </w:txbxContent>
              </v:textbox>
              <w10:wrap anchorx="page" anchory="page"/>
            </v:shape>
          </w:pict>
        </mc:Fallback>
      </mc:AlternateContent>
    </w:r>
  </w:p>
  <w:p w:rsidR="0096665A" w:rsidRDefault="0096665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65A" w:rsidRDefault="0042602A">
    <w:pPr>
      <w:pStyle w:val="Piedepgina"/>
    </w:pPr>
    <w:r>
      <w:rPr>
        <w:noProof/>
        <w:lang w:val="es-VE" w:eastAsia="es-VE"/>
      </w:rPr>
      <w:drawing>
        <wp:anchor distT="0" distB="0" distL="114300" distR="114300" simplePos="0" relativeHeight="251658240" behindDoc="1" locked="0" layoutInCell="1" allowOverlap="1">
          <wp:simplePos x="0" y="0"/>
          <wp:positionH relativeFrom="column">
            <wp:posOffset>-1406525</wp:posOffset>
          </wp:positionH>
          <wp:positionV relativeFrom="paragraph">
            <wp:posOffset>-507365</wp:posOffset>
          </wp:positionV>
          <wp:extent cx="7839710" cy="1111885"/>
          <wp:effectExtent l="0" t="0" r="0" b="0"/>
          <wp:wrapNone/>
          <wp:docPr id="3" name="Imagen 10" descr="Descripción: sene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0" descr="Descripción: senef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839710" cy="1111885"/>
                  </a:xfrm>
                  <a:prstGeom prst="rect">
                    <a:avLst/>
                  </a:prstGeom>
                  <a:noFill/>
                  <a:ln>
                    <a:noFill/>
                  </a:ln>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60496"/>
      <w:docPartObj>
        <w:docPartGallery w:val="Page Numbers (Bottom of Page)"/>
        <w:docPartUnique/>
      </w:docPartObj>
    </w:sdtPr>
    <w:sdtContent>
      <w:p w:rsidR="00A80BC5" w:rsidRDefault="00A80BC5">
        <w:pPr>
          <w:pStyle w:val="Piedepgina"/>
          <w:jc w:val="right"/>
        </w:pPr>
        <w:r>
          <w:fldChar w:fldCharType="begin"/>
        </w:r>
        <w:r>
          <w:instrText>PAGE   \* MERGEFORMAT</w:instrText>
        </w:r>
        <w:r>
          <w:fldChar w:fldCharType="separate"/>
        </w:r>
        <w:r w:rsidR="003B3F8F" w:rsidRPr="003B3F8F">
          <w:rPr>
            <w:noProof/>
            <w:lang w:val="es-ES"/>
          </w:rPr>
          <w:t>6</w:t>
        </w:r>
        <w:r>
          <w:fldChar w:fldCharType="end"/>
        </w:r>
      </w:p>
    </w:sdtContent>
  </w:sdt>
  <w:p w:rsidR="0096665A" w:rsidRDefault="0096665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2AA8" w:rsidRDefault="00FD2AA8">
      <w:pPr>
        <w:spacing w:after="0" w:line="240" w:lineRule="auto"/>
      </w:pPr>
      <w:r>
        <w:separator/>
      </w:r>
    </w:p>
  </w:footnote>
  <w:footnote w:type="continuationSeparator" w:id="0">
    <w:p w:rsidR="00FD2AA8" w:rsidRDefault="00FD2A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65A" w:rsidRDefault="0042602A">
    <w:pPr>
      <w:pStyle w:val="Encabezado"/>
    </w:pPr>
    <w:r>
      <w:rPr>
        <w:noProof/>
        <w:lang w:val="es-VE" w:eastAsia="es-VE"/>
      </w:rPr>
      <mc:AlternateContent>
        <mc:Choice Requires="wps">
          <w:drawing>
            <wp:anchor distT="0" distB="0" distL="114300" distR="114300" simplePos="0" relativeHeight="251661312" behindDoc="0" locked="0" layoutInCell="1" allowOverlap="1">
              <wp:simplePos x="0" y="0"/>
              <wp:positionH relativeFrom="column">
                <wp:posOffset>27305</wp:posOffset>
              </wp:positionH>
              <wp:positionV relativeFrom="paragraph">
                <wp:posOffset>881380</wp:posOffset>
              </wp:positionV>
              <wp:extent cx="819150" cy="0"/>
              <wp:effectExtent l="0" t="19050" r="19050" b="19050"/>
              <wp:wrapNone/>
              <wp:docPr id="1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0" cy="0"/>
                      </a:xfrm>
                      <a:prstGeom prst="straightConnector1">
                        <a:avLst/>
                      </a:prstGeom>
                      <a:noFill/>
                      <a:ln w="50800">
                        <a:solidFill>
                          <a:srgbClr val="93BA21"/>
                        </a:solidFill>
                        <a:round/>
                      </a:ln>
                    </wps:spPr>
                    <wps:bodyPr/>
                  </wps:wsp>
                </a:graphicData>
              </a:graphic>
            </wp:anchor>
          </w:drawing>
        </mc:Choice>
        <mc:Fallback>
          <w:pict>
            <v:shapetype w14:anchorId="07AA8CEE" id="_x0000_t32" coordsize="21600,21600" o:spt="32" o:oned="t" path="m,l21600,21600e" filled="f">
              <v:path arrowok="t" fillok="f" o:connecttype="none"/>
              <o:lock v:ext="edit" shapetype="t"/>
            </v:shapetype>
            <v:shape id="AutoShape 15" o:spid="_x0000_s1026" type="#_x0000_t32" style="position:absolute;margin-left:2.15pt;margin-top:69.4pt;width:64.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" strokecolor="#93ba21" strokeweight="4pt"/>
          </w:pict>
        </mc:Fallback>
      </mc:AlternateContent>
    </w:r>
    <w:r>
      <w:rPr>
        <w:noProof/>
        <w:lang w:val="es-VE" w:eastAsia="es-VE"/>
      </w:rPr>
      <mc:AlternateContent>
        <mc:Choice Requires="wps">
          <w:drawing>
            <wp:anchor distT="0" distB="0" distL="114300" distR="114300" simplePos="0" relativeHeight="251660288" behindDoc="0" locked="0" layoutInCell="1" allowOverlap="1">
              <wp:simplePos x="0" y="0"/>
              <wp:positionH relativeFrom="column">
                <wp:posOffset>-57785</wp:posOffset>
              </wp:positionH>
              <wp:positionV relativeFrom="paragraph">
                <wp:posOffset>1111250</wp:posOffset>
              </wp:positionV>
              <wp:extent cx="2702560" cy="951230"/>
              <wp:effectExtent l="0" t="0" r="0" b="0"/>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2560" cy="951230"/>
                      </a:xfrm>
                      <a:prstGeom prst="rect">
                        <a:avLst/>
                      </a:prstGeom>
                      <a:noFill/>
                      <a:ln>
                        <a:noFill/>
                      </a:ln>
                    </wps:spPr>
                    <wps:txbx>
                      <w:txbxContent>
                        <w:p w:rsidR="0096665A" w:rsidRDefault="0042602A">
                          <w:pPr>
                            <w:pStyle w:val="FACULTAD"/>
                            <w:rPr>
                              <w:sz w:val="18"/>
                              <w:szCs w:val="18"/>
                            </w:rPr>
                          </w:pPr>
                          <w:r>
                            <w:rPr>
                              <w:sz w:val="18"/>
                              <w:szCs w:val="18"/>
                            </w:rPr>
                            <w:t>FACULTAD</w:t>
                          </w:r>
                        </w:p>
                        <w:p w:rsidR="0096665A" w:rsidRDefault="0042602A">
                          <w:pPr>
                            <w:pStyle w:val="FACULTAD"/>
                            <w:rPr>
                              <w:sz w:val="18"/>
                              <w:szCs w:val="18"/>
                            </w:rPr>
                          </w:pPr>
                          <w:r>
                            <w:rPr>
                              <w:sz w:val="18"/>
                              <w:szCs w:val="18"/>
                            </w:rPr>
                            <w:t>INFORMÁTICA Y MATEMÁTICA</w:t>
                          </w:r>
                        </w:p>
                        <w:p w:rsidR="0096665A" w:rsidRDefault="0096665A">
                          <w:pPr>
                            <w:spacing w:after="0"/>
                            <w:rPr>
                              <w:sz w:val="18"/>
                              <w:szCs w:val="18"/>
                            </w:rPr>
                          </w:pPr>
                        </w:p>
                        <w:p w:rsidR="0096665A" w:rsidRDefault="0096665A">
                          <w:pPr>
                            <w:pStyle w:val="DEPARTAMENTO"/>
                            <w:rPr>
                              <w:sz w:val="18"/>
                              <w:szCs w:val="18"/>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4.55pt;margin-top:87.5pt;width:212.8pt;height:74.9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" filled="f" stroked="f">
              <v:textbox style="mso-fit-shape-to-text:t">
                <w:txbxContent>
                  <w:p w:rsidR="0096665A" w:rsidRDefault="0042602A">
                    <w:pPr>
                      <w:pStyle w:val="FACULTAD"/>
                      <w:rPr>
                        <w:sz w:val="18"/>
                        <w:szCs w:val="18"/>
                      </w:rPr>
                    </w:pPr>
                    <w:r>
                      <w:rPr>
                        <w:sz w:val="18"/>
                        <w:szCs w:val="18"/>
                      </w:rPr>
                      <w:t>FACULTAD</w:t>
                    </w:r>
                  </w:p>
                  <w:p w:rsidR="0096665A" w:rsidRDefault="0042602A">
                    <w:pPr>
                      <w:pStyle w:val="FACULTAD"/>
                      <w:rPr>
                        <w:sz w:val="18"/>
                        <w:szCs w:val="18"/>
                      </w:rPr>
                    </w:pPr>
                    <w:r>
                      <w:rPr>
                        <w:sz w:val="18"/>
                        <w:szCs w:val="18"/>
                      </w:rPr>
                      <w:t>INFORMÁTICA Y MATEMÁTICA</w:t>
                    </w:r>
                  </w:p>
                  <w:p w:rsidR="0096665A" w:rsidRDefault="0096665A">
                    <w:pPr>
                      <w:spacing w:after="0"/>
                      <w:rPr>
                        <w:sz w:val="18"/>
                        <w:szCs w:val="18"/>
                      </w:rPr>
                    </w:pPr>
                  </w:p>
                  <w:p w:rsidR="0096665A" w:rsidRDefault="0096665A">
                    <w:pPr>
                      <w:pStyle w:val="DEPARTAMENTO"/>
                      <w:rPr>
                        <w:sz w:val="18"/>
                        <w:szCs w:val="18"/>
                      </w:rPr>
                    </w:pPr>
                  </w:p>
                </w:txbxContent>
              </v:textbox>
            </v:shape>
          </w:pict>
        </mc:Fallback>
      </mc:AlternateContent>
    </w:r>
    <w:r>
      <w:rPr>
        <w:noProof/>
        <w:lang w:val="es-VE" w:eastAsia="es-VE"/>
      </w:rPr>
      <w:drawing>
        <wp:anchor distT="0" distB="0" distL="114300" distR="114300" simplePos="0" relativeHeight="251659264" behindDoc="1" locked="0" layoutInCell="1" allowOverlap="1">
          <wp:simplePos x="0" y="0"/>
          <wp:positionH relativeFrom="column">
            <wp:posOffset>-1406525</wp:posOffset>
          </wp:positionH>
          <wp:positionV relativeFrom="paragraph">
            <wp:posOffset>-461010</wp:posOffset>
          </wp:positionV>
          <wp:extent cx="7777480" cy="1210310"/>
          <wp:effectExtent l="0" t="0" r="0" b="0"/>
          <wp:wrapNone/>
          <wp:docPr id="4" name="Imagen 11" descr="Descripción: ca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1" descr="Descripción: car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777480" cy="121031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left" w:pos="432"/>
        </w:tabs>
        <w:ind w:left="432" w:hanging="432"/>
      </w:pPr>
    </w:lvl>
    <w:lvl w:ilvl="1">
      <w:start w:val="1"/>
      <w:numFmt w:val="none"/>
      <w:suff w:val="nothing"/>
      <w:lvlText w:val=""/>
      <w:lvlJc w:val="left"/>
      <w:pPr>
        <w:tabs>
          <w:tab w:val="left" w:pos="576"/>
        </w:tabs>
        <w:ind w:left="576" w:hanging="576"/>
      </w:pPr>
    </w:lvl>
    <w:lvl w:ilvl="2">
      <w:start w:val="1"/>
      <w:numFmt w:val="none"/>
      <w:pStyle w:val="Ttulo3"/>
      <w:suff w:val="nothing"/>
      <w:lvlText w:val=""/>
      <w:lvlJc w:val="left"/>
      <w:pPr>
        <w:tabs>
          <w:tab w:val="left" w:pos="720"/>
        </w:tabs>
        <w:ind w:left="720" w:hanging="720"/>
      </w:pPr>
    </w:lvl>
    <w:lvl w:ilvl="3">
      <w:start w:val="1"/>
      <w:numFmt w:val="none"/>
      <w:suff w:val="nothing"/>
      <w:lvlText w:val=""/>
      <w:lvlJc w:val="left"/>
      <w:pPr>
        <w:tabs>
          <w:tab w:val="left" w:pos="864"/>
        </w:tabs>
        <w:ind w:left="864" w:hanging="864"/>
      </w:pPr>
    </w:lvl>
    <w:lvl w:ilvl="4">
      <w:start w:val="1"/>
      <w:numFmt w:val="none"/>
      <w:suff w:val="nothing"/>
      <w:lvlText w:val=""/>
      <w:lvlJc w:val="left"/>
      <w:pPr>
        <w:tabs>
          <w:tab w:val="left" w:pos="1008"/>
        </w:tabs>
        <w:ind w:left="1008" w:hanging="1008"/>
      </w:pPr>
    </w:lvl>
    <w:lvl w:ilvl="5">
      <w:start w:val="1"/>
      <w:numFmt w:val="none"/>
      <w:suff w:val="nothing"/>
      <w:lvlText w:val=""/>
      <w:lvlJc w:val="left"/>
      <w:pPr>
        <w:tabs>
          <w:tab w:val="left" w:pos="1152"/>
        </w:tabs>
        <w:ind w:left="1152" w:hanging="1152"/>
      </w:pPr>
    </w:lvl>
    <w:lvl w:ilvl="6">
      <w:start w:val="1"/>
      <w:numFmt w:val="none"/>
      <w:suff w:val="nothing"/>
      <w:lvlText w:val=""/>
      <w:lvlJc w:val="left"/>
      <w:pPr>
        <w:tabs>
          <w:tab w:val="left" w:pos="1296"/>
        </w:tabs>
        <w:ind w:left="1296" w:hanging="1296"/>
      </w:pPr>
    </w:lvl>
    <w:lvl w:ilvl="7">
      <w:start w:val="1"/>
      <w:numFmt w:val="none"/>
      <w:suff w:val="nothing"/>
      <w:lvlText w:val=""/>
      <w:lvlJc w:val="left"/>
      <w:pPr>
        <w:tabs>
          <w:tab w:val="left" w:pos="1440"/>
        </w:tabs>
        <w:ind w:left="1440" w:hanging="1440"/>
      </w:pPr>
    </w:lvl>
    <w:lvl w:ilvl="8">
      <w:start w:val="1"/>
      <w:numFmt w:val="none"/>
      <w:suff w:val="nothing"/>
      <w:lvlText w:val=""/>
      <w:lvlJc w:val="left"/>
      <w:pPr>
        <w:tabs>
          <w:tab w:val="left" w:pos="1584"/>
        </w:tabs>
        <w:ind w:left="1584" w:hanging="1584"/>
      </w:pPr>
    </w:lvl>
  </w:abstractNum>
  <w:abstractNum w:abstractNumId="1">
    <w:nsid w:val="04B7131D"/>
    <w:multiLevelType w:val="multilevel"/>
    <w:tmpl w:val="04B7131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F7B221B"/>
    <w:multiLevelType w:val="multilevel"/>
    <w:tmpl w:val="0F7B221B"/>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779"/>
        </w:tabs>
        <w:ind w:left="1779"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2A2D490C"/>
    <w:multiLevelType w:val="multilevel"/>
    <w:tmpl w:val="2A2D490C"/>
    <w:lvl w:ilvl="0">
      <w:start w:val="1"/>
      <w:numFmt w:val="bullet"/>
      <w:lvlText w:val="o"/>
      <w:lvlJc w:val="left"/>
      <w:pPr>
        <w:tabs>
          <w:tab w:val="left" w:pos="720"/>
        </w:tabs>
        <w:ind w:left="72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nsid w:val="2B85386D"/>
    <w:multiLevelType w:val="multilevel"/>
    <w:tmpl w:val="2B85386D"/>
    <w:lvl w:ilvl="0">
      <w:start w:val="1"/>
      <w:numFmt w:val="decimal"/>
      <w:pStyle w:val="Listas"/>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5">
    <w:nsid w:val="2BB16A66"/>
    <w:multiLevelType w:val="multilevel"/>
    <w:tmpl w:val="2BB16A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2E5A650F"/>
    <w:multiLevelType w:val="multilevel"/>
    <w:tmpl w:val="2E5A650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nsid w:val="30380502"/>
    <w:multiLevelType w:val="multilevel"/>
    <w:tmpl w:val="30380502"/>
    <w:lvl w:ilvl="0">
      <w:start w:val="1"/>
      <w:numFmt w:val="bullet"/>
      <w:lvlText w:val=""/>
      <w:lvlJc w:val="left"/>
      <w:pPr>
        <w:tabs>
          <w:tab w:val="left" w:pos="360"/>
        </w:tabs>
        <w:ind w:left="360" w:hanging="360"/>
      </w:pPr>
      <w:rPr>
        <w:rFonts w:ascii="Symbol" w:hAnsi="Symbol" w:hint="default"/>
      </w:rPr>
    </w:lvl>
    <w:lvl w:ilvl="1">
      <w:start w:val="1"/>
      <w:numFmt w:val="bullet"/>
      <w:lvlText w:val="o"/>
      <w:lvlJc w:val="left"/>
      <w:pPr>
        <w:tabs>
          <w:tab w:val="left" w:pos="1080"/>
        </w:tabs>
        <w:ind w:left="1080" w:hanging="360"/>
      </w:pPr>
      <w:rPr>
        <w:rFonts w:ascii="Courier New" w:hAnsi="Courier New" w:cs="Courier New"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cs="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cs="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8">
    <w:nsid w:val="3A1E4308"/>
    <w:multiLevelType w:val="multilevel"/>
    <w:tmpl w:val="2BB16A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4AB83CB1"/>
    <w:multiLevelType w:val="multilevel"/>
    <w:tmpl w:val="4AB83CB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nsid w:val="4B5A0271"/>
    <w:multiLevelType w:val="multilevel"/>
    <w:tmpl w:val="4B5A0271"/>
    <w:lvl w:ilvl="0">
      <w:start w:val="1"/>
      <w:numFmt w:val="bullet"/>
      <w:lvlText w:val=""/>
      <w:lvlJc w:val="left"/>
      <w:pPr>
        <w:tabs>
          <w:tab w:val="left" w:pos="360"/>
        </w:tabs>
        <w:ind w:left="360" w:hanging="360"/>
      </w:pPr>
      <w:rPr>
        <w:rFonts w:ascii="Symbol" w:hAnsi="Symbol" w:hint="default"/>
      </w:rPr>
    </w:lvl>
    <w:lvl w:ilvl="1">
      <w:start w:val="1"/>
      <w:numFmt w:val="bullet"/>
      <w:lvlText w:val="o"/>
      <w:lvlJc w:val="left"/>
      <w:pPr>
        <w:tabs>
          <w:tab w:val="left" w:pos="1080"/>
        </w:tabs>
        <w:ind w:left="1080" w:hanging="360"/>
      </w:pPr>
      <w:rPr>
        <w:rFonts w:ascii="Courier New" w:hAnsi="Courier New" w:cs="Courier New"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cs="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cs="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11">
    <w:nsid w:val="4C5E05E8"/>
    <w:multiLevelType w:val="multilevel"/>
    <w:tmpl w:val="4C5E05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5F30028F"/>
    <w:multiLevelType w:val="multilevel"/>
    <w:tmpl w:val="5F30028F"/>
    <w:lvl w:ilvl="0">
      <w:numFmt w:val="bullet"/>
      <w:lvlText w:val="-"/>
      <w:lvlJc w:val="left"/>
      <w:pPr>
        <w:tabs>
          <w:tab w:val="left" w:pos="1212"/>
        </w:tabs>
        <w:ind w:left="1212" w:hanging="360"/>
      </w:pPr>
      <w:rPr>
        <w:rFonts w:ascii="Times New Roman" w:eastAsia="Times New Roman" w:hAnsi="Times New Roman" w:cs="Times New Roman" w:hint="default"/>
      </w:rPr>
    </w:lvl>
    <w:lvl w:ilvl="1">
      <w:start w:val="1"/>
      <w:numFmt w:val="bullet"/>
      <w:lvlText w:val="o"/>
      <w:lvlJc w:val="left"/>
      <w:pPr>
        <w:tabs>
          <w:tab w:val="left" w:pos="1932"/>
        </w:tabs>
        <w:ind w:left="1932" w:hanging="360"/>
      </w:pPr>
      <w:rPr>
        <w:rFonts w:ascii="Courier New" w:hAnsi="Courier New" w:cs="Courier New" w:hint="default"/>
      </w:rPr>
    </w:lvl>
    <w:lvl w:ilvl="2">
      <w:start w:val="1"/>
      <w:numFmt w:val="bullet"/>
      <w:lvlText w:val=""/>
      <w:lvlJc w:val="left"/>
      <w:pPr>
        <w:tabs>
          <w:tab w:val="left" w:pos="2652"/>
        </w:tabs>
        <w:ind w:left="2652" w:hanging="360"/>
      </w:pPr>
      <w:rPr>
        <w:rFonts w:ascii="Wingdings" w:hAnsi="Wingdings" w:hint="default"/>
      </w:rPr>
    </w:lvl>
    <w:lvl w:ilvl="3">
      <w:start w:val="1"/>
      <w:numFmt w:val="bullet"/>
      <w:lvlText w:val=""/>
      <w:lvlJc w:val="left"/>
      <w:pPr>
        <w:tabs>
          <w:tab w:val="left" w:pos="3372"/>
        </w:tabs>
        <w:ind w:left="3372" w:hanging="360"/>
      </w:pPr>
      <w:rPr>
        <w:rFonts w:ascii="Symbol" w:hAnsi="Symbol" w:hint="default"/>
      </w:rPr>
    </w:lvl>
    <w:lvl w:ilvl="4">
      <w:start w:val="1"/>
      <w:numFmt w:val="bullet"/>
      <w:lvlText w:val="o"/>
      <w:lvlJc w:val="left"/>
      <w:pPr>
        <w:tabs>
          <w:tab w:val="left" w:pos="4092"/>
        </w:tabs>
        <w:ind w:left="4092" w:hanging="360"/>
      </w:pPr>
      <w:rPr>
        <w:rFonts w:ascii="Courier New" w:hAnsi="Courier New" w:cs="Courier New" w:hint="default"/>
      </w:rPr>
    </w:lvl>
    <w:lvl w:ilvl="5">
      <w:start w:val="1"/>
      <w:numFmt w:val="bullet"/>
      <w:lvlText w:val=""/>
      <w:lvlJc w:val="left"/>
      <w:pPr>
        <w:tabs>
          <w:tab w:val="left" w:pos="4812"/>
        </w:tabs>
        <w:ind w:left="4812" w:hanging="360"/>
      </w:pPr>
      <w:rPr>
        <w:rFonts w:ascii="Wingdings" w:hAnsi="Wingdings" w:hint="default"/>
      </w:rPr>
    </w:lvl>
    <w:lvl w:ilvl="6">
      <w:start w:val="1"/>
      <w:numFmt w:val="bullet"/>
      <w:lvlText w:val=""/>
      <w:lvlJc w:val="left"/>
      <w:pPr>
        <w:tabs>
          <w:tab w:val="left" w:pos="5532"/>
        </w:tabs>
        <w:ind w:left="5532" w:hanging="360"/>
      </w:pPr>
      <w:rPr>
        <w:rFonts w:ascii="Symbol" w:hAnsi="Symbol" w:hint="default"/>
      </w:rPr>
    </w:lvl>
    <w:lvl w:ilvl="7">
      <w:start w:val="1"/>
      <w:numFmt w:val="bullet"/>
      <w:lvlText w:val="o"/>
      <w:lvlJc w:val="left"/>
      <w:pPr>
        <w:tabs>
          <w:tab w:val="left" w:pos="6252"/>
        </w:tabs>
        <w:ind w:left="6252" w:hanging="360"/>
      </w:pPr>
      <w:rPr>
        <w:rFonts w:ascii="Courier New" w:hAnsi="Courier New" w:cs="Courier New" w:hint="default"/>
      </w:rPr>
    </w:lvl>
    <w:lvl w:ilvl="8">
      <w:start w:val="1"/>
      <w:numFmt w:val="bullet"/>
      <w:lvlText w:val=""/>
      <w:lvlJc w:val="left"/>
      <w:pPr>
        <w:tabs>
          <w:tab w:val="left" w:pos="6972"/>
        </w:tabs>
        <w:ind w:left="6972" w:hanging="360"/>
      </w:pPr>
      <w:rPr>
        <w:rFonts w:ascii="Wingdings" w:hAnsi="Wingdings" w:hint="default"/>
      </w:rPr>
    </w:lvl>
  </w:abstractNum>
  <w:abstractNum w:abstractNumId="13">
    <w:nsid w:val="7F040AB0"/>
    <w:multiLevelType w:val="multilevel"/>
    <w:tmpl w:val="7F040A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7F140746"/>
    <w:multiLevelType w:val="multilevel"/>
    <w:tmpl w:val="7F1407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9"/>
  </w:num>
  <w:num w:numId="4">
    <w:abstractNumId w:val="6"/>
  </w:num>
  <w:num w:numId="5">
    <w:abstractNumId w:val="11"/>
  </w:num>
  <w:num w:numId="6">
    <w:abstractNumId w:val="1"/>
  </w:num>
  <w:num w:numId="7">
    <w:abstractNumId w:val="13"/>
  </w:num>
  <w:num w:numId="8">
    <w:abstractNumId w:val="5"/>
  </w:num>
  <w:num w:numId="9">
    <w:abstractNumId w:val="12"/>
  </w:num>
  <w:num w:numId="10">
    <w:abstractNumId w:val="2"/>
  </w:num>
  <w:num w:numId="11">
    <w:abstractNumId w:val="14"/>
  </w:num>
  <w:num w:numId="12">
    <w:abstractNumId w:val="10"/>
  </w:num>
  <w:num w:numId="13">
    <w:abstractNumId w:val="7"/>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s>
  <w:rsids>
    <w:rsidRoot w:val="00850CE0"/>
    <w:rsid w:val="0001103A"/>
    <w:rsid w:val="00013320"/>
    <w:rsid w:val="000175E5"/>
    <w:rsid w:val="00017F91"/>
    <w:rsid w:val="00022558"/>
    <w:rsid w:val="0002662D"/>
    <w:rsid w:val="0003509F"/>
    <w:rsid w:val="000404BE"/>
    <w:rsid w:val="0004144B"/>
    <w:rsid w:val="00042A83"/>
    <w:rsid w:val="00043149"/>
    <w:rsid w:val="00045F20"/>
    <w:rsid w:val="000468C4"/>
    <w:rsid w:val="00074AE5"/>
    <w:rsid w:val="000867D1"/>
    <w:rsid w:val="000A2AFA"/>
    <w:rsid w:val="000A7024"/>
    <w:rsid w:val="000B2F8E"/>
    <w:rsid w:val="000B7DF6"/>
    <w:rsid w:val="000C12E0"/>
    <w:rsid w:val="000C1882"/>
    <w:rsid w:val="000C75A6"/>
    <w:rsid w:val="000C7830"/>
    <w:rsid w:val="000E68CA"/>
    <w:rsid w:val="000E69A8"/>
    <w:rsid w:val="000F3FAB"/>
    <w:rsid w:val="000F6F2D"/>
    <w:rsid w:val="000F715C"/>
    <w:rsid w:val="000F7311"/>
    <w:rsid w:val="00100F9A"/>
    <w:rsid w:val="001100AE"/>
    <w:rsid w:val="001110BF"/>
    <w:rsid w:val="00113442"/>
    <w:rsid w:val="001203A5"/>
    <w:rsid w:val="00120721"/>
    <w:rsid w:val="001255A6"/>
    <w:rsid w:val="00126003"/>
    <w:rsid w:val="0013136F"/>
    <w:rsid w:val="00131E46"/>
    <w:rsid w:val="001324DD"/>
    <w:rsid w:val="0013318D"/>
    <w:rsid w:val="00144F59"/>
    <w:rsid w:val="00155CA3"/>
    <w:rsid w:val="001562DB"/>
    <w:rsid w:val="001645CD"/>
    <w:rsid w:val="0016589C"/>
    <w:rsid w:val="00180430"/>
    <w:rsid w:val="00180A94"/>
    <w:rsid w:val="001833F5"/>
    <w:rsid w:val="00185FF9"/>
    <w:rsid w:val="00192BF9"/>
    <w:rsid w:val="00193D39"/>
    <w:rsid w:val="001941D0"/>
    <w:rsid w:val="00194FE8"/>
    <w:rsid w:val="00196725"/>
    <w:rsid w:val="001A0B25"/>
    <w:rsid w:val="001A0BF1"/>
    <w:rsid w:val="001A13E9"/>
    <w:rsid w:val="001A3BE5"/>
    <w:rsid w:val="001A5A9E"/>
    <w:rsid w:val="001B18A2"/>
    <w:rsid w:val="001B2DA0"/>
    <w:rsid w:val="001B3C7D"/>
    <w:rsid w:val="001B4489"/>
    <w:rsid w:val="001B53B4"/>
    <w:rsid w:val="001B5525"/>
    <w:rsid w:val="001C096F"/>
    <w:rsid w:val="001C6BAC"/>
    <w:rsid w:val="001D7624"/>
    <w:rsid w:val="001D7CCB"/>
    <w:rsid w:val="001E2639"/>
    <w:rsid w:val="001E7FBE"/>
    <w:rsid w:val="001F1287"/>
    <w:rsid w:val="001F1E07"/>
    <w:rsid w:val="001F2826"/>
    <w:rsid w:val="001F7EDC"/>
    <w:rsid w:val="00202E4D"/>
    <w:rsid w:val="002073E0"/>
    <w:rsid w:val="00216799"/>
    <w:rsid w:val="00223975"/>
    <w:rsid w:val="00230053"/>
    <w:rsid w:val="002316C5"/>
    <w:rsid w:val="002359E6"/>
    <w:rsid w:val="002374BA"/>
    <w:rsid w:val="0024513F"/>
    <w:rsid w:val="00255111"/>
    <w:rsid w:val="00255751"/>
    <w:rsid w:val="00261A96"/>
    <w:rsid w:val="00266AE2"/>
    <w:rsid w:val="0027098C"/>
    <w:rsid w:val="00271B36"/>
    <w:rsid w:val="0027237C"/>
    <w:rsid w:val="00282A50"/>
    <w:rsid w:val="00292402"/>
    <w:rsid w:val="00296028"/>
    <w:rsid w:val="002B091F"/>
    <w:rsid w:val="002B1060"/>
    <w:rsid w:val="002B1567"/>
    <w:rsid w:val="002B7E11"/>
    <w:rsid w:val="002D1E58"/>
    <w:rsid w:val="002D2BE1"/>
    <w:rsid w:val="002D4D96"/>
    <w:rsid w:val="002D7DCF"/>
    <w:rsid w:val="002F45CE"/>
    <w:rsid w:val="002F664A"/>
    <w:rsid w:val="003056FB"/>
    <w:rsid w:val="00307BCE"/>
    <w:rsid w:val="00311ACC"/>
    <w:rsid w:val="003144BC"/>
    <w:rsid w:val="003145C0"/>
    <w:rsid w:val="00314BD8"/>
    <w:rsid w:val="00327D2F"/>
    <w:rsid w:val="00332D43"/>
    <w:rsid w:val="0033328A"/>
    <w:rsid w:val="0033466A"/>
    <w:rsid w:val="003356AE"/>
    <w:rsid w:val="00341D41"/>
    <w:rsid w:val="003458C5"/>
    <w:rsid w:val="00345BB5"/>
    <w:rsid w:val="00345C1D"/>
    <w:rsid w:val="00350C54"/>
    <w:rsid w:val="0035779A"/>
    <w:rsid w:val="00362AAE"/>
    <w:rsid w:val="0037168D"/>
    <w:rsid w:val="00372840"/>
    <w:rsid w:val="00375B30"/>
    <w:rsid w:val="00377633"/>
    <w:rsid w:val="003A56AB"/>
    <w:rsid w:val="003A5721"/>
    <w:rsid w:val="003B0434"/>
    <w:rsid w:val="003B3F8F"/>
    <w:rsid w:val="003B794F"/>
    <w:rsid w:val="003C0840"/>
    <w:rsid w:val="003C1D41"/>
    <w:rsid w:val="003D060C"/>
    <w:rsid w:val="003F28B3"/>
    <w:rsid w:val="003F414C"/>
    <w:rsid w:val="00400F7E"/>
    <w:rsid w:val="00402166"/>
    <w:rsid w:val="004052C6"/>
    <w:rsid w:val="0041009C"/>
    <w:rsid w:val="00410E30"/>
    <w:rsid w:val="00416391"/>
    <w:rsid w:val="0042602A"/>
    <w:rsid w:val="004327D4"/>
    <w:rsid w:val="00435B18"/>
    <w:rsid w:val="00447A0B"/>
    <w:rsid w:val="00450DF2"/>
    <w:rsid w:val="00451A24"/>
    <w:rsid w:val="004550EC"/>
    <w:rsid w:val="00460559"/>
    <w:rsid w:val="0046361E"/>
    <w:rsid w:val="00465AB1"/>
    <w:rsid w:val="00465EFD"/>
    <w:rsid w:val="00470215"/>
    <w:rsid w:val="004721BD"/>
    <w:rsid w:val="00476470"/>
    <w:rsid w:val="00477F7B"/>
    <w:rsid w:val="00493F56"/>
    <w:rsid w:val="0049504E"/>
    <w:rsid w:val="004961DD"/>
    <w:rsid w:val="004A472D"/>
    <w:rsid w:val="004B028F"/>
    <w:rsid w:val="004C1744"/>
    <w:rsid w:val="004C2466"/>
    <w:rsid w:val="004C26D0"/>
    <w:rsid w:val="004D017B"/>
    <w:rsid w:val="004D0FF7"/>
    <w:rsid w:val="004D18CB"/>
    <w:rsid w:val="004D49E1"/>
    <w:rsid w:val="004E0A2C"/>
    <w:rsid w:val="00501D91"/>
    <w:rsid w:val="005034FD"/>
    <w:rsid w:val="00503B4B"/>
    <w:rsid w:val="005103CD"/>
    <w:rsid w:val="00510A68"/>
    <w:rsid w:val="005171D6"/>
    <w:rsid w:val="00522674"/>
    <w:rsid w:val="005260E7"/>
    <w:rsid w:val="00530E9C"/>
    <w:rsid w:val="00532196"/>
    <w:rsid w:val="00532FEE"/>
    <w:rsid w:val="005376AD"/>
    <w:rsid w:val="00545077"/>
    <w:rsid w:val="0055649D"/>
    <w:rsid w:val="00560572"/>
    <w:rsid w:val="00563EB1"/>
    <w:rsid w:val="00567AC3"/>
    <w:rsid w:val="0057549C"/>
    <w:rsid w:val="00577A6D"/>
    <w:rsid w:val="005802F1"/>
    <w:rsid w:val="00581CCF"/>
    <w:rsid w:val="00582DB6"/>
    <w:rsid w:val="00585A9D"/>
    <w:rsid w:val="00586E75"/>
    <w:rsid w:val="00592E92"/>
    <w:rsid w:val="00592FEB"/>
    <w:rsid w:val="005937D5"/>
    <w:rsid w:val="005A377D"/>
    <w:rsid w:val="005A399F"/>
    <w:rsid w:val="005B065C"/>
    <w:rsid w:val="005B4D68"/>
    <w:rsid w:val="005C0DBB"/>
    <w:rsid w:val="005D70D5"/>
    <w:rsid w:val="005E0D7B"/>
    <w:rsid w:val="005E1476"/>
    <w:rsid w:val="005E149A"/>
    <w:rsid w:val="005E4A48"/>
    <w:rsid w:val="005F0DB2"/>
    <w:rsid w:val="005F1DCD"/>
    <w:rsid w:val="005F4DF9"/>
    <w:rsid w:val="005F63E2"/>
    <w:rsid w:val="006121A1"/>
    <w:rsid w:val="006153A0"/>
    <w:rsid w:val="00615D21"/>
    <w:rsid w:val="006267E9"/>
    <w:rsid w:val="0063088D"/>
    <w:rsid w:val="00631989"/>
    <w:rsid w:val="00634902"/>
    <w:rsid w:val="00641AE4"/>
    <w:rsid w:val="006449E0"/>
    <w:rsid w:val="00644EB9"/>
    <w:rsid w:val="00646101"/>
    <w:rsid w:val="006509FB"/>
    <w:rsid w:val="00656CF7"/>
    <w:rsid w:val="006615D0"/>
    <w:rsid w:val="00662048"/>
    <w:rsid w:val="00670E32"/>
    <w:rsid w:val="00672035"/>
    <w:rsid w:val="006727EA"/>
    <w:rsid w:val="00676623"/>
    <w:rsid w:val="0067738E"/>
    <w:rsid w:val="00682673"/>
    <w:rsid w:val="0068623A"/>
    <w:rsid w:val="00686651"/>
    <w:rsid w:val="00687158"/>
    <w:rsid w:val="00692A44"/>
    <w:rsid w:val="006976C6"/>
    <w:rsid w:val="006A3C02"/>
    <w:rsid w:val="006B7147"/>
    <w:rsid w:val="006C0E7E"/>
    <w:rsid w:val="006C191F"/>
    <w:rsid w:val="006D21DE"/>
    <w:rsid w:val="006E6444"/>
    <w:rsid w:val="006F27A9"/>
    <w:rsid w:val="0071195B"/>
    <w:rsid w:val="00715001"/>
    <w:rsid w:val="007154C2"/>
    <w:rsid w:val="007212BB"/>
    <w:rsid w:val="00721DC9"/>
    <w:rsid w:val="00722B56"/>
    <w:rsid w:val="00723518"/>
    <w:rsid w:val="00727CD8"/>
    <w:rsid w:val="00730A06"/>
    <w:rsid w:val="00733351"/>
    <w:rsid w:val="00735BA2"/>
    <w:rsid w:val="00735DDA"/>
    <w:rsid w:val="007419F6"/>
    <w:rsid w:val="007429CA"/>
    <w:rsid w:val="007450A2"/>
    <w:rsid w:val="00752515"/>
    <w:rsid w:val="0075641D"/>
    <w:rsid w:val="007709A4"/>
    <w:rsid w:val="00773C13"/>
    <w:rsid w:val="00776B39"/>
    <w:rsid w:val="007819A2"/>
    <w:rsid w:val="0078376C"/>
    <w:rsid w:val="00787657"/>
    <w:rsid w:val="00793FB6"/>
    <w:rsid w:val="007A24A6"/>
    <w:rsid w:val="007A2F5C"/>
    <w:rsid w:val="007A3C83"/>
    <w:rsid w:val="007A64C8"/>
    <w:rsid w:val="007A707C"/>
    <w:rsid w:val="007A7856"/>
    <w:rsid w:val="007B0A22"/>
    <w:rsid w:val="007B53BB"/>
    <w:rsid w:val="007B557A"/>
    <w:rsid w:val="007B6536"/>
    <w:rsid w:val="007C23B8"/>
    <w:rsid w:val="007C4419"/>
    <w:rsid w:val="007C4FDD"/>
    <w:rsid w:val="007C7EF0"/>
    <w:rsid w:val="007D131D"/>
    <w:rsid w:val="007D18FF"/>
    <w:rsid w:val="007D7CB8"/>
    <w:rsid w:val="007E0B7E"/>
    <w:rsid w:val="007E2105"/>
    <w:rsid w:val="007E47B7"/>
    <w:rsid w:val="007F5B86"/>
    <w:rsid w:val="00803EE8"/>
    <w:rsid w:val="00804CFF"/>
    <w:rsid w:val="008050E1"/>
    <w:rsid w:val="00806096"/>
    <w:rsid w:val="00812856"/>
    <w:rsid w:val="00814CC9"/>
    <w:rsid w:val="008203C3"/>
    <w:rsid w:val="00825D01"/>
    <w:rsid w:val="008278E8"/>
    <w:rsid w:val="00834BFD"/>
    <w:rsid w:val="008353C1"/>
    <w:rsid w:val="00836AB8"/>
    <w:rsid w:val="00847CB9"/>
    <w:rsid w:val="00850B45"/>
    <w:rsid w:val="00850CE0"/>
    <w:rsid w:val="008527D4"/>
    <w:rsid w:val="00864AA3"/>
    <w:rsid w:val="008669C8"/>
    <w:rsid w:val="0086736A"/>
    <w:rsid w:val="00877F85"/>
    <w:rsid w:val="008803B2"/>
    <w:rsid w:val="008843D8"/>
    <w:rsid w:val="00886C66"/>
    <w:rsid w:val="00887750"/>
    <w:rsid w:val="00896384"/>
    <w:rsid w:val="008A552C"/>
    <w:rsid w:val="008B40E7"/>
    <w:rsid w:val="008C6DB7"/>
    <w:rsid w:val="008D3A09"/>
    <w:rsid w:val="008D3BDE"/>
    <w:rsid w:val="008D6B9B"/>
    <w:rsid w:val="008E69B7"/>
    <w:rsid w:val="008F0265"/>
    <w:rsid w:val="008F0B29"/>
    <w:rsid w:val="00903324"/>
    <w:rsid w:val="00906CC0"/>
    <w:rsid w:val="0092043D"/>
    <w:rsid w:val="009235E5"/>
    <w:rsid w:val="009265FB"/>
    <w:rsid w:val="00943BCC"/>
    <w:rsid w:val="00950ED1"/>
    <w:rsid w:val="009513AE"/>
    <w:rsid w:val="00961D9B"/>
    <w:rsid w:val="00962031"/>
    <w:rsid w:val="00962A5C"/>
    <w:rsid w:val="0096463E"/>
    <w:rsid w:val="0096665A"/>
    <w:rsid w:val="00970710"/>
    <w:rsid w:val="00974AAC"/>
    <w:rsid w:val="00974F81"/>
    <w:rsid w:val="0097555D"/>
    <w:rsid w:val="00975B0B"/>
    <w:rsid w:val="00984A25"/>
    <w:rsid w:val="00984BD3"/>
    <w:rsid w:val="009A51A8"/>
    <w:rsid w:val="009B122B"/>
    <w:rsid w:val="009B6824"/>
    <w:rsid w:val="009B7076"/>
    <w:rsid w:val="009C176C"/>
    <w:rsid w:val="009C1EF6"/>
    <w:rsid w:val="009D0C3A"/>
    <w:rsid w:val="009D2E12"/>
    <w:rsid w:val="009E39F9"/>
    <w:rsid w:val="009E4243"/>
    <w:rsid w:val="009E59F9"/>
    <w:rsid w:val="009E5E09"/>
    <w:rsid w:val="009E76F7"/>
    <w:rsid w:val="009F31A5"/>
    <w:rsid w:val="00A001A3"/>
    <w:rsid w:val="00A04762"/>
    <w:rsid w:val="00A05681"/>
    <w:rsid w:val="00A05CBE"/>
    <w:rsid w:val="00A07E6A"/>
    <w:rsid w:val="00A17FB6"/>
    <w:rsid w:val="00A210D9"/>
    <w:rsid w:val="00A22526"/>
    <w:rsid w:val="00A25685"/>
    <w:rsid w:val="00A26DC1"/>
    <w:rsid w:val="00A309EF"/>
    <w:rsid w:val="00A30DD6"/>
    <w:rsid w:val="00A310B1"/>
    <w:rsid w:val="00A32ED4"/>
    <w:rsid w:val="00A35747"/>
    <w:rsid w:val="00A4589E"/>
    <w:rsid w:val="00A45D3D"/>
    <w:rsid w:val="00A61388"/>
    <w:rsid w:val="00A61B61"/>
    <w:rsid w:val="00A70A43"/>
    <w:rsid w:val="00A725C3"/>
    <w:rsid w:val="00A73B5C"/>
    <w:rsid w:val="00A73D7A"/>
    <w:rsid w:val="00A758DC"/>
    <w:rsid w:val="00A76C5C"/>
    <w:rsid w:val="00A80BC5"/>
    <w:rsid w:val="00A85CDC"/>
    <w:rsid w:val="00A92C0E"/>
    <w:rsid w:val="00A97AC7"/>
    <w:rsid w:val="00AA6AA4"/>
    <w:rsid w:val="00AB0E73"/>
    <w:rsid w:val="00AB5C24"/>
    <w:rsid w:val="00AC1164"/>
    <w:rsid w:val="00AC3C73"/>
    <w:rsid w:val="00AC5650"/>
    <w:rsid w:val="00AE3135"/>
    <w:rsid w:val="00AE5B0E"/>
    <w:rsid w:val="00AE63E8"/>
    <w:rsid w:val="00AF0C70"/>
    <w:rsid w:val="00B015CA"/>
    <w:rsid w:val="00B024EE"/>
    <w:rsid w:val="00B21405"/>
    <w:rsid w:val="00B30A5B"/>
    <w:rsid w:val="00B32D57"/>
    <w:rsid w:val="00B37ED4"/>
    <w:rsid w:val="00B52C3F"/>
    <w:rsid w:val="00B52EB7"/>
    <w:rsid w:val="00B53A54"/>
    <w:rsid w:val="00B53BF6"/>
    <w:rsid w:val="00B57CCD"/>
    <w:rsid w:val="00B63F06"/>
    <w:rsid w:val="00B665A4"/>
    <w:rsid w:val="00B81116"/>
    <w:rsid w:val="00B91252"/>
    <w:rsid w:val="00B91681"/>
    <w:rsid w:val="00B94E47"/>
    <w:rsid w:val="00BA0433"/>
    <w:rsid w:val="00BA17A6"/>
    <w:rsid w:val="00BA3AA0"/>
    <w:rsid w:val="00BB00C0"/>
    <w:rsid w:val="00BB47A5"/>
    <w:rsid w:val="00BB6B5C"/>
    <w:rsid w:val="00BC03AD"/>
    <w:rsid w:val="00BC2B92"/>
    <w:rsid w:val="00BC71E6"/>
    <w:rsid w:val="00BD07E9"/>
    <w:rsid w:val="00BD63E4"/>
    <w:rsid w:val="00BD6588"/>
    <w:rsid w:val="00BD7021"/>
    <w:rsid w:val="00BE14DB"/>
    <w:rsid w:val="00C014C9"/>
    <w:rsid w:val="00C04321"/>
    <w:rsid w:val="00C0642C"/>
    <w:rsid w:val="00C0743B"/>
    <w:rsid w:val="00C13A6E"/>
    <w:rsid w:val="00C20F8C"/>
    <w:rsid w:val="00C31362"/>
    <w:rsid w:val="00C33914"/>
    <w:rsid w:val="00C34DA0"/>
    <w:rsid w:val="00C34E8A"/>
    <w:rsid w:val="00C37282"/>
    <w:rsid w:val="00C55146"/>
    <w:rsid w:val="00C55FE7"/>
    <w:rsid w:val="00C64388"/>
    <w:rsid w:val="00C65AD9"/>
    <w:rsid w:val="00C669DB"/>
    <w:rsid w:val="00C66A9E"/>
    <w:rsid w:val="00C759E0"/>
    <w:rsid w:val="00C75A9E"/>
    <w:rsid w:val="00C76210"/>
    <w:rsid w:val="00C76F21"/>
    <w:rsid w:val="00C77079"/>
    <w:rsid w:val="00C84B1B"/>
    <w:rsid w:val="00C91DA0"/>
    <w:rsid w:val="00C92675"/>
    <w:rsid w:val="00C92D07"/>
    <w:rsid w:val="00C94183"/>
    <w:rsid w:val="00CB0647"/>
    <w:rsid w:val="00CB1652"/>
    <w:rsid w:val="00CB1E21"/>
    <w:rsid w:val="00CB24EB"/>
    <w:rsid w:val="00CB2B22"/>
    <w:rsid w:val="00CB3E05"/>
    <w:rsid w:val="00CC05A7"/>
    <w:rsid w:val="00CC53A8"/>
    <w:rsid w:val="00CD189F"/>
    <w:rsid w:val="00CD2C4C"/>
    <w:rsid w:val="00CD3051"/>
    <w:rsid w:val="00CD64D6"/>
    <w:rsid w:val="00CD6696"/>
    <w:rsid w:val="00CE0AEB"/>
    <w:rsid w:val="00CE63D8"/>
    <w:rsid w:val="00CE683E"/>
    <w:rsid w:val="00CF2480"/>
    <w:rsid w:val="00CF6C5A"/>
    <w:rsid w:val="00CF7040"/>
    <w:rsid w:val="00D05A6F"/>
    <w:rsid w:val="00D0670E"/>
    <w:rsid w:val="00D11085"/>
    <w:rsid w:val="00D17894"/>
    <w:rsid w:val="00D2205A"/>
    <w:rsid w:val="00D2230D"/>
    <w:rsid w:val="00D31118"/>
    <w:rsid w:val="00D323D0"/>
    <w:rsid w:val="00D32B8E"/>
    <w:rsid w:val="00D369CD"/>
    <w:rsid w:val="00D43BFB"/>
    <w:rsid w:val="00D44A50"/>
    <w:rsid w:val="00D45980"/>
    <w:rsid w:val="00D46F64"/>
    <w:rsid w:val="00D505AD"/>
    <w:rsid w:val="00D533E0"/>
    <w:rsid w:val="00D5437B"/>
    <w:rsid w:val="00D545E1"/>
    <w:rsid w:val="00D564F1"/>
    <w:rsid w:val="00D61266"/>
    <w:rsid w:val="00D624B4"/>
    <w:rsid w:val="00D6450B"/>
    <w:rsid w:val="00D65885"/>
    <w:rsid w:val="00D679C4"/>
    <w:rsid w:val="00D752CE"/>
    <w:rsid w:val="00D76A57"/>
    <w:rsid w:val="00D80AB9"/>
    <w:rsid w:val="00D81021"/>
    <w:rsid w:val="00D810CB"/>
    <w:rsid w:val="00D87276"/>
    <w:rsid w:val="00D96606"/>
    <w:rsid w:val="00D97ECC"/>
    <w:rsid w:val="00DA446B"/>
    <w:rsid w:val="00DB2E98"/>
    <w:rsid w:val="00DC62C1"/>
    <w:rsid w:val="00DD30A0"/>
    <w:rsid w:val="00DD3660"/>
    <w:rsid w:val="00DD4FB8"/>
    <w:rsid w:val="00DD5D95"/>
    <w:rsid w:val="00DE117D"/>
    <w:rsid w:val="00DE56F5"/>
    <w:rsid w:val="00DF0B6F"/>
    <w:rsid w:val="00E01801"/>
    <w:rsid w:val="00E03305"/>
    <w:rsid w:val="00E0474E"/>
    <w:rsid w:val="00E06B82"/>
    <w:rsid w:val="00E112DA"/>
    <w:rsid w:val="00E1237D"/>
    <w:rsid w:val="00E14570"/>
    <w:rsid w:val="00E169B5"/>
    <w:rsid w:val="00E2341C"/>
    <w:rsid w:val="00E30EA3"/>
    <w:rsid w:val="00E33CC9"/>
    <w:rsid w:val="00E43D18"/>
    <w:rsid w:val="00E457A5"/>
    <w:rsid w:val="00E476C6"/>
    <w:rsid w:val="00E506E6"/>
    <w:rsid w:val="00E52E69"/>
    <w:rsid w:val="00E53EFD"/>
    <w:rsid w:val="00E607A6"/>
    <w:rsid w:val="00E61942"/>
    <w:rsid w:val="00E628E4"/>
    <w:rsid w:val="00E640A1"/>
    <w:rsid w:val="00E7190F"/>
    <w:rsid w:val="00E72136"/>
    <w:rsid w:val="00E73A1B"/>
    <w:rsid w:val="00E749EF"/>
    <w:rsid w:val="00E75814"/>
    <w:rsid w:val="00E75DFF"/>
    <w:rsid w:val="00E76E44"/>
    <w:rsid w:val="00E8536E"/>
    <w:rsid w:val="00E956D5"/>
    <w:rsid w:val="00E97F89"/>
    <w:rsid w:val="00EA2C56"/>
    <w:rsid w:val="00EA32F7"/>
    <w:rsid w:val="00EA66B7"/>
    <w:rsid w:val="00EB2AF8"/>
    <w:rsid w:val="00EB2C84"/>
    <w:rsid w:val="00EB43B1"/>
    <w:rsid w:val="00EB66D2"/>
    <w:rsid w:val="00EB6A93"/>
    <w:rsid w:val="00EC76FF"/>
    <w:rsid w:val="00ED277E"/>
    <w:rsid w:val="00ED31E4"/>
    <w:rsid w:val="00ED6154"/>
    <w:rsid w:val="00ED75F2"/>
    <w:rsid w:val="00EE1FA0"/>
    <w:rsid w:val="00EF3157"/>
    <w:rsid w:val="00EF3AA4"/>
    <w:rsid w:val="00EF40CC"/>
    <w:rsid w:val="00EF7D17"/>
    <w:rsid w:val="00F0708C"/>
    <w:rsid w:val="00F10212"/>
    <w:rsid w:val="00F11151"/>
    <w:rsid w:val="00F12CBF"/>
    <w:rsid w:val="00F20E97"/>
    <w:rsid w:val="00F215F9"/>
    <w:rsid w:val="00F253B4"/>
    <w:rsid w:val="00F31925"/>
    <w:rsid w:val="00F33F69"/>
    <w:rsid w:val="00F41464"/>
    <w:rsid w:val="00F4369C"/>
    <w:rsid w:val="00F44AE4"/>
    <w:rsid w:val="00F55F58"/>
    <w:rsid w:val="00F61653"/>
    <w:rsid w:val="00F61D3C"/>
    <w:rsid w:val="00F71099"/>
    <w:rsid w:val="00F748C1"/>
    <w:rsid w:val="00F75CF5"/>
    <w:rsid w:val="00F77107"/>
    <w:rsid w:val="00F77E52"/>
    <w:rsid w:val="00F9051C"/>
    <w:rsid w:val="00F91C62"/>
    <w:rsid w:val="00F93A4A"/>
    <w:rsid w:val="00F97EDC"/>
    <w:rsid w:val="00FA0033"/>
    <w:rsid w:val="00FA0105"/>
    <w:rsid w:val="00FB36BB"/>
    <w:rsid w:val="00FC7913"/>
    <w:rsid w:val="00FD1055"/>
    <w:rsid w:val="00FD2AA8"/>
    <w:rsid w:val="00FE1E9A"/>
    <w:rsid w:val="00FF09EE"/>
    <w:rsid w:val="00FF1B7C"/>
    <w:rsid w:val="00FF7F57"/>
    <w:rsid w:val="7197150F"/>
  </w:rsids>
  <m:mathPr>
    <m:mathFont m:val="Cambria Math"/>
    <m:brkBin m:val="before"/>
    <m:brkBinSub m:val="--"/>
    <m:smallFrac/>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0E87B1-9F4E-423C-A52C-8DE689698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0"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6463E"/>
    <w:rPr>
      <w:sz w:val="22"/>
      <w:szCs w:val="22"/>
      <w:lang w:val="es-MX"/>
    </w:rPr>
  </w:style>
  <w:style w:type="paragraph" w:styleId="Ttulo1">
    <w:name w:val="heading 1"/>
    <w:basedOn w:val="Normal"/>
    <w:next w:val="Normal"/>
    <w:link w:val="Ttulo1Car"/>
    <w:qFormat/>
    <w:pPr>
      <w:keepNext/>
      <w:tabs>
        <w:tab w:val="left" w:pos="432"/>
      </w:tabs>
      <w:suppressAutoHyphens/>
      <w:spacing w:before="240" w:after="60" w:line="276" w:lineRule="auto"/>
      <w:ind w:left="432" w:hanging="432"/>
      <w:outlineLvl w:val="0"/>
    </w:pPr>
    <w:rPr>
      <w:rFonts w:ascii="Arial" w:eastAsia="Times New Roman" w:hAnsi="Arial"/>
      <w:b/>
      <w:bCs/>
      <w:kern w:val="1"/>
      <w:sz w:val="24"/>
      <w:szCs w:val="32"/>
      <w:lang w:val="en-US" w:eastAsia="zh-CN"/>
    </w:rPr>
  </w:style>
  <w:style w:type="paragraph" w:styleId="Ttulo2">
    <w:name w:val="heading 2"/>
    <w:basedOn w:val="Normal"/>
    <w:next w:val="Normal"/>
    <w:link w:val="Ttulo2Car"/>
    <w:qFormat/>
    <w:pPr>
      <w:keepNext/>
      <w:tabs>
        <w:tab w:val="left" w:pos="576"/>
      </w:tabs>
      <w:suppressAutoHyphens/>
      <w:spacing w:before="240" w:after="60" w:line="276" w:lineRule="auto"/>
      <w:ind w:left="576" w:hanging="576"/>
      <w:outlineLvl w:val="1"/>
    </w:pPr>
    <w:rPr>
      <w:rFonts w:ascii="Arial" w:eastAsia="Times New Roman" w:hAnsi="Arial"/>
      <w:b/>
      <w:bCs/>
      <w:iCs/>
      <w:sz w:val="24"/>
      <w:szCs w:val="28"/>
      <w:lang w:val="en-US" w:eastAsia="zh-CN"/>
    </w:rPr>
  </w:style>
  <w:style w:type="paragraph" w:styleId="Ttulo3">
    <w:name w:val="heading 3"/>
    <w:basedOn w:val="Normal"/>
    <w:next w:val="Normal"/>
    <w:link w:val="Ttulo3Car"/>
    <w:qFormat/>
    <w:pPr>
      <w:keepNext/>
      <w:numPr>
        <w:ilvl w:val="2"/>
        <w:numId w:val="1"/>
      </w:numPr>
      <w:suppressAutoHyphens/>
      <w:spacing w:before="240" w:after="60" w:line="276" w:lineRule="auto"/>
      <w:outlineLvl w:val="2"/>
    </w:pPr>
    <w:rPr>
      <w:rFonts w:ascii="Arial" w:eastAsia="Times New Roman" w:hAnsi="Arial"/>
      <w:b/>
      <w:bCs/>
      <w:sz w:val="24"/>
      <w:szCs w:val="26"/>
      <w:lang w:val="en-U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3">
    <w:name w:val="toc 3"/>
    <w:basedOn w:val="Normal"/>
    <w:next w:val="Normal"/>
    <w:uiPriority w:val="39"/>
    <w:unhideWhenUsed/>
    <w:pPr>
      <w:spacing w:after="100"/>
      <w:ind w:left="440"/>
    </w:pPr>
  </w:style>
  <w:style w:type="paragraph" w:styleId="Descripcin">
    <w:name w:val="caption"/>
    <w:basedOn w:val="Normal"/>
    <w:next w:val="Normal"/>
    <w:qFormat/>
    <w:pPr>
      <w:suppressLineNumbers/>
      <w:suppressAutoHyphens/>
      <w:spacing w:before="120" w:after="120" w:line="276" w:lineRule="auto"/>
    </w:pPr>
    <w:rPr>
      <w:rFonts w:cs="Lohit Hindi"/>
      <w:i/>
      <w:iCs/>
      <w:sz w:val="24"/>
      <w:szCs w:val="24"/>
      <w:lang w:val="en-US" w:eastAsia="zh-CN"/>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extodeglobo">
    <w:name w:val="Balloon Text"/>
    <w:basedOn w:val="Normal"/>
    <w:link w:val="TextodegloboCar"/>
    <w:uiPriority w:val="99"/>
    <w:unhideWhenUsed/>
    <w:pPr>
      <w:spacing w:after="0" w:line="240" w:lineRule="auto"/>
    </w:pPr>
    <w:rPr>
      <w:rFonts w:ascii="Tahoma" w:hAnsi="Tahoma" w:cs="Tahoma"/>
      <w:sz w:val="16"/>
      <w:szCs w:val="16"/>
    </w:rPr>
  </w:style>
  <w:style w:type="paragraph" w:styleId="Tabladeilustraciones">
    <w:name w:val="table of figures"/>
    <w:basedOn w:val="Normal"/>
    <w:next w:val="Normal"/>
    <w:uiPriority w:val="99"/>
    <w:unhideWhenUsed/>
    <w:pPr>
      <w:spacing w:after="0"/>
    </w:p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styleId="Hipervnculo">
    <w:name w:val="Hyperlink"/>
    <w:basedOn w:val="Fuentedeprrafopredeter"/>
    <w:uiPriority w:val="99"/>
    <w:unhideWhenUsed/>
    <w:rPr>
      <w:color w:val="0563C1" w:themeColor="hyperlink"/>
      <w:u w:val="single"/>
    </w:rPr>
  </w:style>
  <w:style w:type="paragraph" w:customStyle="1" w:styleId="cuerpodetextobsico">
    <w:name w:val="cuerpo de texto básico"/>
    <w:basedOn w:val="Normal"/>
    <w:link w:val="cuerpodetextobsicoCar"/>
    <w:pPr>
      <w:spacing w:after="0"/>
    </w:pPr>
    <w:rPr>
      <w:rFonts w:ascii="Myriad Pro" w:hAnsi="Myriad Pro"/>
      <w:lang w:val="es-ES"/>
    </w:rPr>
  </w:style>
  <w:style w:type="character" w:customStyle="1" w:styleId="cuerpodetextobsicoCar">
    <w:name w:val="cuerpo de texto básico Car"/>
    <w:link w:val="cuerpodetextobsico"/>
    <w:rPr>
      <w:rFonts w:ascii="Myriad Pro" w:hAnsi="Myriad Pro"/>
      <w:lang w:val="es-ES"/>
    </w:rPr>
  </w:style>
  <w:style w:type="paragraph" w:customStyle="1" w:styleId="Subttulonew">
    <w:name w:val="Subtítulo new"/>
    <w:basedOn w:val="Normal"/>
    <w:link w:val="SubttulonewCar"/>
    <w:pPr>
      <w:spacing w:after="0"/>
    </w:pPr>
    <w:rPr>
      <w:rFonts w:ascii="Myriad Pro" w:hAnsi="Myriad Pro"/>
      <w:b/>
      <w:color w:val="5C89C7"/>
      <w:lang w:val="es-ES"/>
    </w:rPr>
  </w:style>
  <w:style w:type="character" w:customStyle="1" w:styleId="SubttulonewCar">
    <w:name w:val="Subtítulo new Car"/>
    <w:link w:val="Subttulonew"/>
    <w:rPr>
      <w:rFonts w:ascii="Myriad Pro" w:hAnsi="Myriad Pro"/>
      <w:b/>
      <w:color w:val="5C89C7"/>
      <w:lang w:val="es-ES"/>
    </w:rPr>
  </w:style>
  <w:style w:type="paragraph" w:customStyle="1" w:styleId="Ttulooencabezado">
    <w:name w:val="Título o encabezado"/>
    <w:basedOn w:val="Normal"/>
    <w:link w:val="TtulooencabezadoCar"/>
    <w:pPr>
      <w:spacing w:after="0"/>
    </w:pPr>
    <w:rPr>
      <w:rFonts w:ascii="Myriad Pro" w:hAnsi="Myriad Pro"/>
      <w:b/>
      <w:color w:val="5C89C7"/>
      <w:sz w:val="24"/>
      <w:szCs w:val="24"/>
      <w:lang w:val="es-ES"/>
    </w:rPr>
  </w:style>
  <w:style w:type="character" w:customStyle="1" w:styleId="TtulooencabezadoCar">
    <w:name w:val="Título o encabezado Car"/>
    <w:link w:val="Ttulooencabezado"/>
    <w:rPr>
      <w:rFonts w:ascii="Myriad Pro" w:hAnsi="Myriad Pro"/>
      <w:b/>
      <w:color w:val="5C89C7"/>
      <w:sz w:val="24"/>
      <w:szCs w:val="24"/>
      <w:lang w:val="es-ES"/>
    </w:rPr>
  </w:style>
  <w:style w:type="paragraph" w:customStyle="1" w:styleId="resaltadosycitas">
    <w:name w:val="resaltados y citas"/>
    <w:basedOn w:val="Normal"/>
    <w:link w:val="resaltadosycitasCar"/>
    <w:pPr>
      <w:spacing w:after="0"/>
    </w:pPr>
    <w:rPr>
      <w:rFonts w:ascii="Myriad Pro" w:hAnsi="Myriad Pro"/>
      <w:i/>
      <w:lang w:val="es-ES"/>
    </w:rPr>
  </w:style>
  <w:style w:type="character" w:customStyle="1" w:styleId="resaltadosycitasCar">
    <w:name w:val="resaltados y citas Car"/>
    <w:link w:val="resaltadosycitas"/>
    <w:rPr>
      <w:rFonts w:ascii="Myriad Pro" w:hAnsi="Myriad Pro"/>
      <w:i/>
      <w:lang w:val="es-ES"/>
    </w:rPr>
  </w:style>
  <w:style w:type="paragraph" w:customStyle="1" w:styleId="Listas">
    <w:name w:val="Listas"/>
    <w:basedOn w:val="Prrafodelista1"/>
    <w:link w:val="ListasCar"/>
    <w:pPr>
      <w:numPr>
        <w:numId w:val="2"/>
      </w:numPr>
      <w:spacing w:after="0"/>
      <w:ind w:hanging="360"/>
    </w:pPr>
    <w:rPr>
      <w:rFonts w:ascii="Myriad Pro" w:hAnsi="Myriad Pro"/>
      <w:lang w:val="es-ES"/>
    </w:rPr>
  </w:style>
  <w:style w:type="paragraph" w:customStyle="1" w:styleId="Prrafodelista1">
    <w:name w:val="Párrafo de lista1"/>
    <w:basedOn w:val="Normal"/>
    <w:uiPriority w:val="34"/>
    <w:pPr>
      <w:ind w:left="720"/>
      <w:contextualSpacing/>
    </w:pPr>
  </w:style>
  <w:style w:type="character" w:customStyle="1" w:styleId="ListasCar">
    <w:name w:val="Listas Car"/>
    <w:link w:val="Listas"/>
    <w:rPr>
      <w:rFonts w:ascii="Myriad Pro" w:hAnsi="Myriad Pro"/>
      <w:lang w:val="es-ES"/>
    </w:rP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paragraph" w:customStyle="1" w:styleId="texto">
    <w:name w:val="texto"/>
    <w:basedOn w:val="Normal"/>
    <w:link w:val="textoCar"/>
    <w:qFormat/>
    <w:pPr>
      <w:spacing w:before="120" w:after="120" w:line="360" w:lineRule="auto"/>
      <w:jc w:val="right"/>
    </w:pPr>
    <w:rPr>
      <w:rFonts w:ascii="Arial" w:hAnsi="Arial"/>
      <w:sz w:val="24"/>
      <w:szCs w:val="20"/>
    </w:rPr>
  </w:style>
  <w:style w:type="paragraph" w:customStyle="1" w:styleId="resaltado">
    <w:name w:val="resaltado"/>
    <w:basedOn w:val="Normal"/>
    <w:next w:val="texto"/>
    <w:link w:val="resaltadoCar"/>
    <w:qFormat/>
    <w:pPr>
      <w:spacing w:after="0"/>
    </w:pPr>
    <w:rPr>
      <w:rFonts w:ascii="Arial" w:hAnsi="Arial"/>
      <w:color w:val="66B408"/>
      <w:sz w:val="24"/>
      <w:szCs w:val="20"/>
    </w:rPr>
  </w:style>
  <w:style w:type="character" w:customStyle="1" w:styleId="textoCar">
    <w:name w:val="texto Car"/>
    <w:link w:val="texto"/>
    <w:rPr>
      <w:rFonts w:ascii="Arial" w:hAnsi="Arial"/>
      <w:sz w:val="24"/>
      <w:lang w:val="es-MX" w:eastAsia="en-US"/>
    </w:rPr>
  </w:style>
  <w:style w:type="paragraph" w:customStyle="1" w:styleId="cita">
    <w:name w:val="cita"/>
    <w:basedOn w:val="texto"/>
    <w:next w:val="texto"/>
    <w:link w:val="citaCar"/>
    <w:qFormat/>
    <w:rPr>
      <w:i/>
    </w:rPr>
  </w:style>
  <w:style w:type="character" w:customStyle="1" w:styleId="resaltadoCar">
    <w:name w:val="resaltado Car"/>
    <w:link w:val="resaltado"/>
    <w:rPr>
      <w:rFonts w:ascii="Arial" w:hAnsi="Arial"/>
      <w:color w:val="66B408"/>
      <w:sz w:val="24"/>
      <w:lang w:val="es-MX" w:eastAsia="en-US"/>
    </w:rPr>
  </w:style>
  <w:style w:type="character" w:customStyle="1" w:styleId="citaCar">
    <w:name w:val="cita Car"/>
    <w:link w:val="cita"/>
    <w:rPr>
      <w:rFonts w:ascii="Museo Sans 300" w:hAnsi="Museo Sans 300"/>
      <w:i/>
      <w:sz w:val="20"/>
      <w:szCs w:val="20"/>
    </w:rPr>
  </w:style>
  <w:style w:type="character" w:customStyle="1" w:styleId="TextodegloboCar">
    <w:name w:val="Texto de globo Car"/>
    <w:link w:val="Textodeglobo"/>
    <w:uiPriority w:val="99"/>
    <w:semiHidden/>
    <w:rPr>
      <w:rFonts w:ascii="Tahoma" w:hAnsi="Tahoma" w:cs="Tahoma"/>
      <w:sz w:val="16"/>
      <w:szCs w:val="16"/>
      <w:lang w:val="es-MX" w:eastAsia="en-US"/>
    </w:rPr>
  </w:style>
  <w:style w:type="paragraph" w:customStyle="1" w:styleId="TITULOTESIS">
    <w:name w:val="TITULO TESIS"/>
    <w:basedOn w:val="Normal"/>
    <w:link w:val="TITULOTESISCar"/>
    <w:pPr>
      <w:spacing w:line="240" w:lineRule="auto"/>
    </w:pPr>
    <w:rPr>
      <w:rFonts w:ascii="Museo Sans 900" w:hAnsi="Museo Sans 900"/>
      <w:color w:val="212D57"/>
      <w:sz w:val="40"/>
      <w:szCs w:val="40"/>
    </w:rPr>
  </w:style>
  <w:style w:type="paragraph" w:customStyle="1" w:styleId="SUBTITULOTESIS">
    <w:name w:val="SUBTITULO TESIS"/>
    <w:basedOn w:val="Normal"/>
    <w:link w:val="SUBTITULOTESISCar"/>
    <w:qFormat/>
    <w:pPr>
      <w:spacing w:line="240" w:lineRule="auto"/>
    </w:pPr>
    <w:rPr>
      <w:rFonts w:ascii="Museo Sans 300" w:hAnsi="Museo Sans 300"/>
      <w:sz w:val="32"/>
      <w:szCs w:val="32"/>
    </w:rPr>
  </w:style>
  <w:style w:type="character" w:customStyle="1" w:styleId="TITULOTESISCar">
    <w:name w:val="TITULO TESIS Car"/>
    <w:link w:val="TITULOTESIS"/>
    <w:rPr>
      <w:rFonts w:ascii="Museo Sans 900" w:hAnsi="Museo Sans 900"/>
      <w:color w:val="212D57"/>
      <w:sz w:val="40"/>
      <w:szCs w:val="40"/>
      <w:lang w:val="es-MX" w:eastAsia="en-US"/>
    </w:rPr>
  </w:style>
  <w:style w:type="paragraph" w:customStyle="1" w:styleId="AUTORES">
    <w:name w:val="AUTORES"/>
    <w:basedOn w:val="Normal"/>
    <w:link w:val="AUTORESCar"/>
    <w:qFormat/>
    <w:pPr>
      <w:spacing w:line="240" w:lineRule="auto"/>
    </w:pPr>
    <w:rPr>
      <w:rFonts w:ascii="Museo Sans 300" w:hAnsi="Museo Sans 300"/>
      <w:color w:val="212D57"/>
      <w:sz w:val="24"/>
      <w:szCs w:val="24"/>
    </w:rPr>
  </w:style>
  <w:style w:type="character" w:customStyle="1" w:styleId="SUBTITULOTESISCar">
    <w:name w:val="SUBTITULO TESIS Car"/>
    <w:link w:val="SUBTITULOTESIS"/>
    <w:rPr>
      <w:rFonts w:ascii="Museo Sans 300" w:hAnsi="Museo Sans 300"/>
      <w:sz w:val="32"/>
      <w:szCs w:val="32"/>
      <w:lang w:val="es-MX" w:eastAsia="en-US"/>
    </w:rPr>
  </w:style>
  <w:style w:type="paragraph" w:customStyle="1" w:styleId="TITULO">
    <w:name w:val="TITULO"/>
    <w:basedOn w:val="TITULOTESIS"/>
    <w:link w:val="TITULOCar"/>
    <w:qFormat/>
    <w:pPr>
      <w:spacing w:after="0" w:line="276" w:lineRule="auto"/>
    </w:pPr>
    <w:rPr>
      <w:sz w:val="36"/>
      <w:szCs w:val="36"/>
    </w:rPr>
  </w:style>
  <w:style w:type="character" w:customStyle="1" w:styleId="AUTORESCar">
    <w:name w:val="AUTORES Car"/>
    <w:link w:val="AUTORES"/>
    <w:rPr>
      <w:rFonts w:ascii="Museo Sans 300" w:hAnsi="Museo Sans 300"/>
      <w:color w:val="212D57"/>
      <w:sz w:val="24"/>
      <w:szCs w:val="24"/>
      <w:lang w:val="es-MX" w:eastAsia="en-US"/>
    </w:rPr>
  </w:style>
  <w:style w:type="paragraph" w:customStyle="1" w:styleId="textoagradecimientos">
    <w:name w:val="texto agradecimientos"/>
    <w:basedOn w:val="cita"/>
    <w:link w:val="textoagradecimientosCar"/>
    <w:qFormat/>
    <w:rPr>
      <w:sz w:val="20"/>
    </w:rPr>
  </w:style>
  <w:style w:type="character" w:customStyle="1" w:styleId="TITULOCar">
    <w:name w:val="TITULO Car"/>
    <w:link w:val="TITULO"/>
    <w:rPr>
      <w:rFonts w:ascii="Museo Sans 900" w:hAnsi="Museo Sans 900"/>
      <w:color w:val="212D57"/>
      <w:sz w:val="36"/>
      <w:szCs w:val="36"/>
      <w:lang w:val="es-MX" w:eastAsia="en-US"/>
    </w:rPr>
  </w:style>
  <w:style w:type="paragraph" w:customStyle="1" w:styleId="FECHA">
    <w:name w:val="FECHA"/>
    <w:basedOn w:val="Normal"/>
    <w:link w:val="FECHACar"/>
    <w:qFormat/>
    <w:pPr>
      <w:spacing w:after="0"/>
    </w:pPr>
    <w:rPr>
      <w:rFonts w:ascii="Museo Sans 300" w:hAnsi="Museo Sans 300"/>
      <w:color w:val="212D57"/>
      <w:sz w:val="24"/>
      <w:szCs w:val="24"/>
    </w:rPr>
  </w:style>
  <w:style w:type="character" w:customStyle="1" w:styleId="textoagradecimientosCar">
    <w:name w:val="texto agradecimientos Car"/>
    <w:link w:val="textoagradecimientos"/>
    <w:rPr>
      <w:rFonts w:ascii="Arial" w:hAnsi="Arial"/>
      <w:i/>
      <w:sz w:val="20"/>
      <w:szCs w:val="20"/>
      <w:lang w:val="es-MX" w:eastAsia="en-US"/>
    </w:rPr>
  </w:style>
  <w:style w:type="paragraph" w:customStyle="1" w:styleId="FACULTAD">
    <w:name w:val="FACULTAD"/>
    <w:basedOn w:val="Normal"/>
    <w:link w:val="FACULTADCar"/>
    <w:qFormat/>
    <w:pPr>
      <w:spacing w:after="0"/>
    </w:pPr>
    <w:rPr>
      <w:rFonts w:ascii="Museo Sans 900" w:hAnsi="Museo Sans 900"/>
      <w:color w:val="212D57"/>
      <w:sz w:val="24"/>
      <w:szCs w:val="24"/>
    </w:rPr>
  </w:style>
  <w:style w:type="character" w:customStyle="1" w:styleId="FECHACar">
    <w:name w:val="FECHA Car"/>
    <w:link w:val="FECHA"/>
    <w:rPr>
      <w:rFonts w:ascii="Museo Sans 300" w:hAnsi="Museo Sans 300"/>
      <w:color w:val="212D57"/>
      <w:sz w:val="24"/>
      <w:szCs w:val="24"/>
      <w:lang w:val="es-MX" w:eastAsia="en-US"/>
    </w:rPr>
  </w:style>
  <w:style w:type="paragraph" w:customStyle="1" w:styleId="DEPARTAMENTO">
    <w:name w:val="DEPARTAMENTO"/>
    <w:basedOn w:val="Normal"/>
    <w:link w:val="DEPARTAMENTOCar"/>
    <w:qFormat/>
    <w:pPr>
      <w:spacing w:after="0"/>
    </w:pPr>
    <w:rPr>
      <w:rFonts w:ascii="Museo Sans 300" w:hAnsi="Museo Sans 300"/>
      <w:color w:val="212D57"/>
      <w:sz w:val="24"/>
      <w:szCs w:val="24"/>
    </w:rPr>
  </w:style>
  <w:style w:type="character" w:customStyle="1" w:styleId="FACULTADCar">
    <w:name w:val="FACULTAD Car"/>
    <w:link w:val="FACULTAD"/>
    <w:rPr>
      <w:rFonts w:ascii="Museo Sans 900" w:hAnsi="Museo Sans 900"/>
      <w:color w:val="212D57"/>
      <w:sz w:val="24"/>
      <w:szCs w:val="24"/>
      <w:lang w:val="es-MX" w:eastAsia="en-US"/>
    </w:rPr>
  </w:style>
  <w:style w:type="character" w:customStyle="1" w:styleId="DEPARTAMENTOCar">
    <w:name w:val="DEPARTAMENTO Car"/>
    <w:link w:val="DEPARTAMENTO"/>
    <w:rPr>
      <w:rFonts w:ascii="Museo Sans 300" w:hAnsi="Museo Sans 300"/>
      <w:color w:val="212D57"/>
      <w:sz w:val="24"/>
      <w:szCs w:val="24"/>
      <w:lang w:val="es-MX" w:eastAsia="en-US"/>
    </w:rPr>
  </w:style>
  <w:style w:type="character" w:customStyle="1" w:styleId="Ttulo1Car">
    <w:name w:val="Título 1 Car"/>
    <w:basedOn w:val="Fuentedeprrafopredeter"/>
    <w:link w:val="Ttulo1"/>
    <w:rPr>
      <w:rFonts w:ascii="Arial" w:eastAsia="Times New Roman" w:hAnsi="Arial"/>
      <w:b/>
      <w:bCs/>
      <w:kern w:val="1"/>
      <w:sz w:val="24"/>
      <w:szCs w:val="32"/>
      <w:lang w:val="en-US" w:eastAsia="zh-CN"/>
    </w:rPr>
  </w:style>
  <w:style w:type="character" w:customStyle="1" w:styleId="Ttulo2Car">
    <w:name w:val="Título 2 Car"/>
    <w:basedOn w:val="Fuentedeprrafopredeter"/>
    <w:link w:val="Ttulo2"/>
    <w:rPr>
      <w:rFonts w:ascii="Arial" w:eastAsia="Times New Roman" w:hAnsi="Arial"/>
      <w:b/>
      <w:bCs/>
      <w:iCs/>
      <w:sz w:val="24"/>
      <w:szCs w:val="28"/>
      <w:lang w:val="en-US" w:eastAsia="zh-CN"/>
    </w:rPr>
  </w:style>
  <w:style w:type="character" w:customStyle="1" w:styleId="Ttulo3Car">
    <w:name w:val="Título 3 Car"/>
    <w:basedOn w:val="Fuentedeprrafopredeter"/>
    <w:link w:val="Ttulo3"/>
    <w:rPr>
      <w:rFonts w:ascii="Arial" w:eastAsia="Times New Roman" w:hAnsi="Arial"/>
      <w:b/>
      <w:bCs/>
      <w:sz w:val="24"/>
      <w:szCs w:val="26"/>
      <w:lang w:val="en-US" w:eastAsia="zh-CN"/>
    </w:rPr>
  </w:style>
  <w:style w:type="character" w:customStyle="1" w:styleId="WW8Num2z3">
    <w:name w:val="WW8Num2z3"/>
    <w:rPr>
      <w:rFonts w:ascii="Symbol" w:hAnsi="Symbol" w:cs="Symbol"/>
    </w:rPr>
  </w:style>
  <w:style w:type="paragraph" w:customStyle="1" w:styleId="TtuloTDC1">
    <w:name w:val="Título TDC1"/>
    <w:basedOn w:val="Ttulo1"/>
    <w:next w:val="Normal"/>
    <w:uiPriority w:val="39"/>
    <w:unhideWhenUsed/>
    <w:qFormat/>
    <w:pPr>
      <w:keepLines/>
      <w:tabs>
        <w:tab w:val="clear" w:pos="432"/>
      </w:tabs>
      <w:suppressAutoHyphens w:val="0"/>
      <w:spacing w:before="480" w:after="0"/>
      <w:ind w:left="0" w:firstLine="0"/>
      <w:outlineLvl w:val="9"/>
    </w:pPr>
    <w:rPr>
      <w:rFonts w:asciiTheme="majorHAnsi" w:eastAsiaTheme="majorEastAsia" w:hAnsiTheme="majorHAnsi" w:cstheme="majorBidi"/>
      <w:color w:val="2E74B5" w:themeColor="accent1" w:themeShade="BF"/>
      <w:kern w:val="0"/>
      <w:sz w:val="28"/>
      <w:szCs w:val="28"/>
      <w:lang w:val="es-ES" w:eastAsia="en-US"/>
    </w:rPr>
  </w:style>
  <w:style w:type="paragraph" w:customStyle="1" w:styleId="Predeterminado">
    <w:name w:val="Predeterminado"/>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autoSpaceDN w:val="0"/>
      <w:adjustRightInd w:val="0"/>
    </w:pPr>
    <w:rPr>
      <w:rFonts w:ascii="Lucida Sans" w:eastAsia="Arial Unicode MS" w:hAnsi="Lucida Sans" w:cs="Lucida Sans"/>
      <w:color w:val="000000"/>
      <w:sz w:val="36"/>
      <w:szCs w:val="36"/>
      <w:lang w:val="es-ES" w:eastAsia="es-ES"/>
    </w:rPr>
  </w:style>
  <w:style w:type="paragraph" w:styleId="Prrafodelista">
    <w:name w:val="List Paragraph"/>
    <w:basedOn w:val="Normal"/>
    <w:uiPriority w:val="99"/>
    <w:rsid w:val="004A47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122638">
      <w:bodyDiv w:val="1"/>
      <w:marLeft w:val="0"/>
      <w:marRight w:val="0"/>
      <w:marTop w:val="0"/>
      <w:marBottom w:val="0"/>
      <w:divBdr>
        <w:top w:val="none" w:sz="0" w:space="0" w:color="auto"/>
        <w:left w:val="none" w:sz="0" w:space="0" w:color="auto"/>
        <w:bottom w:val="none" w:sz="0" w:space="0" w:color="auto"/>
        <w:right w:val="none" w:sz="0" w:space="0" w:color="auto"/>
      </w:divBdr>
    </w:div>
    <w:div w:id="1185093231">
      <w:bodyDiv w:val="1"/>
      <w:marLeft w:val="0"/>
      <w:marRight w:val="0"/>
      <w:marTop w:val="0"/>
      <w:marBottom w:val="0"/>
      <w:divBdr>
        <w:top w:val="none" w:sz="0" w:space="0" w:color="auto"/>
        <w:left w:val="none" w:sz="0" w:space="0" w:color="auto"/>
        <w:bottom w:val="none" w:sz="0" w:space="0" w:color="auto"/>
        <w:right w:val="none" w:sz="0" w:space="0" w:color="auto"/>
      </w:divBdr>
    </w:div>
    <w:div w:id="17638408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hyperlink" Target="https://radio-waves.orange.com/es/como-funciona-una-red-movil/" TargetMode="External"/><Relationship Id="rId3" Type="http://schemas.openxmlformats.org/officeDocument/2006/relationships/numbering" Target="numbering.xml"/><Relationship Id="rId21" Type="http://schemas.openxmlformats.org/officeDocument/2006/relationships/hyperlink" Target="https://www.uaeh.edu.mx/scige/boletin/prepa3/n4/p1.html"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8.jpg"/><Relationship Id="rId25" Type="http://schemas.openxmlformats.org/officeDocument/2006/relationships/hyperlink" Target="https://educacion.sanjuan.edu.ar/mesj/LinkClick.aspx?fileticket=4yGvS16PdhM%3D&amp;tabid=678&amp;mid=1743#:~:text=El%20impacto%20de%20las%20computadoras%20en%20la%20vida%20del%20hombre&amp;text=Internet%2C%20la%20realidad%20virtual%2C%20el,han%20modificado%20considerablemente%20nuestra%20vida" TargetMode="External"/><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hyperlink" Target="https://edu.gcfglobal.org/es/informatica-basica/el-smartphone-o-telefono-inteligente/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radio-waves.orange.com/es/como-funciona-una-red-movil/" TargetMode="External"/><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hyperlink" Target="https://www.navarra.es/NR/rdonlyres/48F9746B-080C-4DEA-BD95-A5B6E01797E1/315641/7Usodedispositivosmoviles.pdf"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jpg"/><Relationship Id="rId22" Type="http://schemas.openxmlformats.org/officeDocument/2006/relationships/hyperlink" Target="https://segurossura.com/blog/habitat/la-importancia-del-smartphone-en-nuestra-cotidianidad/" TargetMode="External"/><Relationship Id="rId27"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atabank\Leydis\Maestr&#237;as\B3%20Tecnolog&#237;as%20de%20la%20informaci&#243;n\Plantilla%20uho%20para%20tesis\DOCTORADO%20TESI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B7978A2-43B4-47D8-8A4D-069B565DA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DOCTORADO TESIS.dotx</Template>
  <TotalTime>235</TotalTime>
  <Pages>8</Pages>
  <Words>1375</Words>
  <Characters>7568</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Leydis Lamoth Borrero</dc:creator>
  <cp:keywords/>
  <dc:description/>
  <cp:lastModifiedBy>Cuenta Microsoft</cp:lastModifiedBy>
  <cp:revision>13</cp:revision>
  <cp:lastPrinted>2022-04-25T15:43:00Z</cp:lastPrinted>
  <dcterms:created xsi:type="dcterms:W3CDTF">2022-04-25T15:41:00Z</dcterms:created>
  <dcterms:modified xsi:type="dcterms:W3CDTF">2024-03-22T05:49:00Z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3082-10.1.0.5795</vt:lpwstr>
  </property>
</Properties>
</file>